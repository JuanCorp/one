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68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705"/>
        <w:gridCol w:w="2429"/>
        <w:gridCol w:w="181"/>
        <w:gridCol w:w="2713"/>
        <w:gridCol w:w="2249"/>
        <w:gridCol w:w="2249"/>
        <w:gridCol w:w="2249"/>
      </w:tblGrid>
      <w:tr w:rsidR="00C34796" w:rsidRPr="005152F2" w14:paraId="540DCC27" w14:textId="3B2B6CC2" w:rsidTr="00A04DF1">
        <w:tc>
          <w:tcPr>
            <w:tcW w:w="2705" w:type="dxa"/>
          </w:tcPr>
          <w:p w14:paraId="38C41BC4" w14:textId="77777777" w:rsidR="00C34796" w:rsidRPr="00DB1DEF" w:rsidRDefault="00C34796" w:rsidP="00ED4CC3">
            <w:pPr>
              <w:jc w:val="center"/>
              <w:rPr>
                <w:b/>
                <w:sz w:val="28"/>
                <w:szCs w:val="28"/>
              </w:rPr>
            </w:pPr>
            <w:r w:rsidRPr="00DB1DEF">
              <w:rPr>
                <w:b/>
                <w:sz w:val="28"/>
                <w:szCs w:val="28"/>
              </w:rPr>
              <w:t>user01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705"/>
            </w:tblGrid>
            <w:tr w:rsidR="00C34796" w:rsidRPr="00ED4CC3" w14:paraId="3B78CE8A" w14:textId="77777777" w:rsidTr="00F85C07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669FF6D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  <w:r w:rsidRPr="00ED4CC3">
                    <w:rPr>
                      <w:noProof/>
                      <w:sz w:val="28"/>
                      <w:szCs w:val="28"/>
                    </w:rPr>
                    <mc:AlternateContent>
                      <mc:Choice Requires="wpg">
                        <w:drawing>
                          <wp:inline distT="0" distB="0" distL="0" distR="0" wp14:anchorId="39938D4D" wp14:editId="6CA0A055">
                            <wp:extent cx="329184" cy="329184"/>
                            <wp:effectExtent l="0" t="0" r="13970" b="13970"/>
                            <wp:docPr id="84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6" name="Freeform 8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7" name="Freeform 8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3E3983F" id="Group 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">
                            <v:shape id="Freeform 86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UC/wwgAA&#10;ANsAAAAPAAAAZHJzL2Rvd25yZXYueG1sRI9Bi8IwFITvC/6H8ARva6qISNe0lEXBgxerIN6ezdu2&#10;bPNSmljbf2+EhT0OM/MNs00H04ieOldbVrCYRyCIC6trLhVczvvPDQjnkTU2lknBSA7SZPKxxVjb&#10;J5+oz30pAoRdjAoq79tYSldUZNDNbUscvB/bGfRBdqXUHT4D3DRyGUVrabDmsFBhS98VFb/5wyhY&#10;FSY3en/NhzHj3a0/jovsPio1mw7ZFwhPg/8P/7UPWsFmDe8v4QfI5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xQL/DCAAAA2wAAAA8AAAAAAAAAAAAAAAAAlwIAAGRycy9kb3du&#10;cmV2LnhtbFBLBQYAAAAABAAEAPUAAACG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87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jA5+xQAA&#10;ANsAAAAPAAAAZHJzL2Rvd25yZXYueG1sRI9PawIxFMTvQr9DeEJvmii0LqtRbG2hvVT8g3p8bp67&#10;oZuXZZPq9ts3hUKPw8z8hpktOleLK7XBetYwGioQxIU3lksN+93rIAMRIrLB2jNp+KYAi/ldb4a5&#10;8Tfe0HUbS5EgHHLUUMXY5FKGoiKHYegb4uRdfOswJtmW0rR4S3BXy7FSj9Kh5bRQYUPPFRWf2y+n&#10;od6vjk/2lJ0L9fJwmOw+7PpdWa3v+91yCiJSF//Df+03oyGbwO+X9APk/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OMDn7FAAAA2w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C34796" w:rsidRPr="00ED4CC3" w14:paraId="6AC08D3E" w14:textId="77777777" w:rsidTr="00F85C07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4986B16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  <w:r w:rsidRPr="00ED4CC3">
                    <w:rPr>
                      <w:sz w:val="28"/>
                      <w:szCs w:val="28"/>
                    </w:rPr>
                    <w:t>password:</w:t>
                  </w:r>
                </w:p>
                <w:p w14:paraId="0650F480" w14:textId="77777777" w:rsidR="00C34796" w:rsidRPr="00ED4CC3" w:rsidRDefault="00C34796" w:rsidP="00ED4CC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D4CC3">
                    <w:rPr>
                      <w:b/>
                      <w:sz w:val="28"/>
                      <w:szCs w:val="28"/>
                    </w:rPr>
                    <w:t>user01</w:t>
                  </w:r>
                </w:p>
              </w:tc>
            </w:tr>
            <w:tr w:rsidR="00C34796" w:rsidRPr="00ED4CC3" w14:paraId="6A1B6F8E" w14:textId="77777777" w:rsidTr="00F85C07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77F76CF2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37EE7ED9" w14:textId="55BC52DD" w:rsidR="00C34796" w:rsidRPr="00DB1DEF" w:rsidRDefault="00C34796" w:rsidP="00ED4CC3">
            <w:pPr>
              <w:jc w:val="center"/>
              <w:rPr>
                <w:b/>
                <w:sz w:val="28"/>
                <w:szCs w:val="28"/>
              </w:rPr>
            </w:pPr>
            <w:r w:rsidRPr="00DB1DEF">
              <w:rPr>
                <w:b/>
                <w:sz w:val="28"/>
                <w:szCs w:val="28"/>
              </w:rPr>
              <w:t>user0</w:t>
            </w:r>
            <w:r w:rsidRPr="00DB1DEF">
              <w:rPr>
                <w:b/>
                <w:sz w:val="28"/>
                <w:szCs w:val="28"/>
              </w:rPr>
              <w:t>7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705"/>
            </w:tblGrid>
            <w:tr w:rsidR="00C34796" w:rsidRPr="00ED4CC3" w14:paraId="3660E635" w14:textId="77777777" w:rsidTr="00F85C07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385281E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  <w:r w:rsidRPr="00ED4CC3">
                    <w:rPr>
                      <w:noProof/>
                      <w:sz w:val="28"/>
                      <w:szCs w:val="28"/>
                    </w:rPr>
                    <mc:AlternateContent>
                      <mc:Choice Requires="wpg">
                        <w:drawing>
                          <wp:inline distT="0" distB="0" distL="0" distR="0" wp14:anchorId="28FE55FB" wp14:editId="40353F4C">
                            <wp:extent cx="329184" cy="329184"/>
                            <wp:effectExtent l="0" t="0" r="13970" b="13970"/>
                            <wp:docPr id="94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95" name="Freeform 9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96" name="Freeform 9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433A4D5" id="Group 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">
                            <v:shape id="Freeform 95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WydaxAAA&#10;ANsAAAAPAAAAZHJzL2Rvd25yZXYueG1sRI9Ba8JAFITvBf/D8oTemo3FFptmlSAVevDSKIi31+xr&#10;Esy+DbtrTP69Wyj0OMzMN0y+GU0nBnK+taxgkaQgiCurW64VHA+7pxUIH5A1dpZJwUQeNuvZQ46Z&#10;tjf+oqEMtYgQ9hkqaELoMyl91ZBBn9ieOHo/1hkMUbpaaoe3CDedfE7TV2mw5bjQYE/bhqpLeTUK&#10;lpUpjd6dynEq+OM87KdF8T0p9Tgfi3cQgcbwH/5rf2oFby/w+yX+ALm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VsnWsQAAADbAAAADwAAAAAAAAAAAAAAAACXAgAAZHJzL2Rv&#10;d25yZXYueG1sUEsFBgAAAAAEAAQA9QAAAIgDAAAAAA=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96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GT04xgAA&#10;ANsAAAAPAAAAZHJzL2Rvd25yZXYueG1sRI9BawIxFITvhf6H8Aq91aSFql2NUtsKelG6SuvxdfO6&#10;G9y8LJtU13/fCILHYWa+YcbTztXiQG2wnjU89hQI4sIby6WG7Wb+MAQRIrLB2jNpOFGA6eT2ZoyZ&#10;8Uf+pEMeS5EgHDLUUMXYZFKGoiKHoecb4uT9+tZhTLItpWnxmOCulk9K9aVDy2mhwobeKir2+Z/T&#10;UG/fv2d2N/wp1Mfz12Czsuulslrf33WvIxCRungNX9oLo+GlD+cv6QfIyT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5GT04xgAAANsAAAAPAAAAAAAAAAAAAAAAAJcCAABkcnMv&#10;ZG93bnJldi54bWxQSwUGAAAAAAQABAD1AAAAigMAAAAA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C34796" w:rsidRPr="00ED4CC3" w14:paraId="1E2F2619" w14:textId="77777777" w:rsidTr="00F85C07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E6C5AE4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  <w:r w:rsidRPr="00ED4CC3">
                    <w:rPr>
                      <w:sz w:val="28"/>
                      <w:szCs w:val="28"/>
                    </w:rPr>
                    <w:t>password:</w:t>
                  </w:r>
                </w:p>
                <w:p w14:paraId="5DE7BC49" w14:textId="362FB788" w:rsidR="00C34796" w:rsidRPr="00ED4CC3" w:rsidRDefault="00C34796" w:rsidP="00ED4CC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D4CC3">
                    <w:rPr>
                      <w:b/>
                      <w:sz w:val="28"/>
                      <w:szCs w:val="28"/>
                    </w:rPr>
                    <w:t>user0</w:t>
                  </w:r>
                  <w:r w:rsidRPr="00ED4CC3">
                    <w:rPr>
                      <w:b/>
                      <w:sz w:val="28"/>
                      <w:szCs w:val="28"/>
                    </w:rPr>
                    <w:t>7</w:t>
                  </w:r>
                </w:p>
              </w:tc>
            </w:tr>
            <w:tr w:rsidR="00C34796" w:rsidRPr="00ED4CC3" w14:paraId="3CB5E426" w14:textId="77777777" w:rsidTr="00F85C07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11D53DF0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35A4EE3B" w14:textId="77777777" w:rsidR="00C34796" w:rsidRPr="00ED4CC3" w:rsidRDefault="00C34796" w:rsidP="00ED4C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29" w:type="dxa"/>
          </w:tcPr>
          <w:p w14:paraId="1616D1D8" w14:textId="65BB30DD" w:rsidR="00C34796" w:rsidRPr="00DB1DEF" w:rsidRDefault="00ED4CC3" w:rsidP="00ED4CC3">
            <w:pPr>
              <w:jc w:val="center"/>
              <w:rPr>
                <w:b/>
                <w:sz w:val="28"/>
                <w:szCs w:val="28"/>
              </w:rPr>
            </w:pPr>
            <w:r w:rsidRPr="00DB1DEF">
              <w:rPr>
                <w:b/>
                <w:sz w:val="28"/>
                <w:szCs w:val="28"/>
              </w:rPr>
              <w:t>user</w:t>
            </w:r>
            <w:r w:rsidR="00C34796" w:rsidRPr="00DB1DEF">
              <w:rPr>
                <w:b/>
                <w:sz w:val="28"/>
                <w:szCs w:val="28"/>
              </w:rPr>
              <w:t>02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429"/>
            </w:tblGrid>
            <w:tr w:rsidR="00C34796" w:rsidRPr="00ED4CC3" w14:paraId="4AE2D4DC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47D02D8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  <w:r w:rsidRPr="00ED4CC3">
                    <w:rPr>
                      <w:noProof/>
                      <w:sz w:val="28"/>
                      <w:szCs w:val="28"/>
                    </w:rPr>
                    <mc:AlternateContent>
                      <mc:Choice Requires="wpg">
                        <w:drawing>
                          <wp:inline distT="0" distB="0" distL="0" distR="0" wp14:anchorId="7D23F8F4" wp14:editId="6812AA90">
                            <wp:extent cx="329184" cy="329184"/>
                            <wp:effectExtent l="0" t="0" r="13970" b="13970"/>
                            <wp:docPr id="6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reeform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reeform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3D10749" id="Group 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">
                            <v:shape id="Freeform 7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X46JwQAA&#10;ANoAAAAPAAAAZHJzL2Rvd25yZXYueG1sRI9Bi8IwFITvgv8hPGFvmrqIK9UoRRQ87MWuIN6ezbMt&#10;Ni+lydb23xtB8DjMzDfMatOZSrTUuNKygukkAkGcWV1yruD0tx8vQDiPrLGyTAp6crBZDwcrjLV9&#10;8JHa1OciQNjFqKDwvo6ldFlBBt3E1sTBu9nGoA+yyaVu8BHgppLfUTSXBksOCwXWtC0ou6f/RsEs&#10;M6nR+3Pa9QnvLu1vP02uvVJfoy5ZgvDU+U/43T5oBT/wuhJugFw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F+OicEAAADaAAAADwAAAAAAAAAAAAAAAACXAgAAZHJzL2Rvd25y&#10;ZXYueG1sUEsFBgAAAAAEAAQA9QAAAIUDAAAAAA=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8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SaelwQAA&#10;ANoAAAAPAAAAZHJzL2Rvd25yZXYueG1sRE/LagIxFN0L/YdwC+6cpIJVpkZpfUDdVKpSXd5ObmdC&#10;JzfDJOr4981C6PJw3tN552pxoTZYzxqeMgWCuPDGcqnhsF8PJiBCRDZYeyYNNwownz30ppgbf+VP&#10;uuxiKVIIhxw1VDE2uZShqMhhyHxDnLgf3zqMCbalNC1eU7ir5VCpZ+nQcmqosKFFRcXv7uw01Ifl&#10;8c2eJt+FWo2+xvsPu90oq3X/sXt9ARGpi//iu/vdaEhb05V0A+Ts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EmnpcEAAADaAAAADwAAAAAAAAAAAAAAAACXAgAAZHJzL2Rvd25y&#10;ZXYueG1sUEsFBgAAAAAEAAQA9QAAAIUDAAAAAA=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C34796" w:rsidRPr="00ED4CC3" w14:paraId="74DF8F74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B0CE531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  <w:r w:rsidRPr="00ED4CC3">
                    <w:rPr>
                      <w:sz w:val="28"/>
                      <w:szCs w:val="28"/>
                    </w:rPr>
                    <w:t>password:</w:t>
                  </w:r>
                </w:p>
                <w:p w14:paraId="38C190DF" w14:textId="4DCF6BD3" w:rsidR="00C34796" w:rsidRPr="00ED4CC3" w:rsidRDefault="00C34796" w:rsidP="00ED4CC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D4CC3">
                    <w:rPr>
                      <w:b/>
                      <w:sz w:val="28"/>
                      <w:szCs w:val="28"/>
                    </w:rPr>
                    <w:t>user02</w:t>
                  </w:r>
                </w:p>
              </w:tc>
            </w:tr>
            <w:tr w:rsidR="00C34796" w:rsidRPr="00ED4CC3" w14:paraId="771D960F" w14:textId="77777777" w:rsidTr="0009079F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3F8F4A2E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5CA1A87" w14:textId="31FE1D39" w:rsidR="00C34796" w:rsidRPr="00DB1DEF" w:rsidRDefault="00C34796" w:rsidP="00ED4CC3">
            <w:pPr>
              <w:jc w:val="center"/>
              <w:rPr>
                <w:b/>
                <w:sz w:val="28"/>
                <w:szCs w:val="28"/>
              </w:rPr>
            </w:pPr>
            <w:r w:rsidRPr="00DB1DEF">
              <w:rPr>
                <w:b/>
                <w:sz w:val="28"/>
                <w:szCs w:val="28"/>
              </w:rPr>
              <w:t>user0</w:t>
            </w:r>
            <w:r w:rsidRPr="00DB1DEF">
              <w:rPr>
                <w:b/>
                <w:sz w:val="28"/>
                <w:szCs w:val="28"/>
              </w:rPr>
              <w:t>8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429"/>
            </w:tblGrid>
            <w:tr w:rsidR="00C34796" w:rsidRPr="00ED4CC3" w14:paraId="588F40CE" w14:textId="77777777" w:rsidTr="00F85C07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56897AA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  <w:r w:rsidRPr="00ED4CC3">
                    <w:rPr>
                      <w:noProof/>
                      <w:sz w:val="28"/>
                      <w:szCs w:val="28"/>
                    </w:rPr>
                    <mc:AlternateContent>
                      <mc:Choice Requires="wpg">
                        <w:drawing>
                          <wp:inline distT="0" distB="0" distL="0" distR="0" wp14:anchorId="1F9386E9" wp14:editId="79AB496B">
                            <wp:extent cx="329184" cy="329184"/>
                            <wp:effectExtent l="0" t="0" r="13970" b="13970"/>
                            <wp:docPr id="97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98" name="Freeform 9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99" name="Freeform 9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C6FB1CB" id="Group 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DkmcPA+wAAAOEBAAATAAAAAAAAAAAAAAAA&#10;AAAAAABbQ29udGVudF9UeXBlc10ueG1sUEsBAi0AFAAGAAgAAAAhACOyauHXAAAAlAEAAAsAAAAA&#10;AAAAAAAAAAAALAEAAF9yZWxzLy5yZWxzUEsBAi0AFAAGAAgAAAAhANZwEfoUFAAAR3IAAA4AAAAA&#10;AAAAAAAAAAAALAIAAGRycy9lMm9Eb2MueG1sUEsBAi0AFAAGAAgAAAAhAGhHG9DYAAAAAwEAAA8A&#10;AAAAAAAAAAAAAAAAbBYAAGRycy9kb3ducmV2LnhtbFBLBQYAAAAABAAEAPMAAABxFwAAAAA=&#10;">
                            <v:shape id="Freeform 98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WojEwAAA&#10;ANsAAAAPAAAAZHJzL2Rvd25yZXYueG1sRE9Ni8IwEL0L/ocwgjdNXUTWalqKrOBhL3YF8TY2Y1ts&#10;JqWJtf33m8PCHh/ve58OphE9da62rGC1jEAQF1bXXCq4/BwXnyCcR9bYWCYFIzlIk+lkj7G2bz5T&#10;n/tShBB2MSqovG9jKV1RkUG3tC1x4B62M+gD7EqpO3yHcNPIjyjaSIM1h4YKWzpUVDzzl1GwLkxu&#10;9PGaD2PGX7f+e1xl91Gp+WzIdiA8Df5f/Oc+aQXbMDZ8CT9AJ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WojEwAAAANsAAAAPAAAAAAAAAAAAAAAAAJcCAABkcnMvZG93bnJl&#10;di54bWxQSwUGAAAAAAQABAD1AAAAhAMAAAAA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99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hqlKxgAA&#10;ANsAAAAPAAAAZHJzL2Rvd25yZXYueG1sRI9PSwMxFMTvgt8hPKE3N1GotttNi/8Keqm0XVqPz81z&#10;N7h5WTaxXb99IxQ8DjPzG6ZYDK4VB+qD9azhJlMgiCtvLNcayu3yegIiRGSDrWfS8EsBFvPLiwJz&#10;44+8psMm1iJBOOSooYmxy6UMVUMOQ+Y74uR9+d5hTLKvpenxmOCulbdK3UmHltNCgx09NVR9b36c&#10;hrZ83j/aj8lnpV7Gu/vtyr6/Kav16Gp4mIGINMT/8Ln9ajRMp/D3Jf0AOT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IhqlKxgAAANsAAAAPAAAAAAAAAAAAAAAAAJcCAABkcnMv&#10;ZG93bnJldi54bWxQSwUGAAAAAAQABAD1AAAAigMAAAAA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C34796" w:rsidRPr="00ED4CC3" w14:paraId="22EBCDDD" w14:textId="77777777" w:rsidTr="00F85C07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AB5F5D5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  <w:r w:rsidRPr="00ED4CC3">
                    <w:rPr>
                      <w:sz w:val="28"/>
                      <w:szCs w:val="28"/>
                    </w:rPr>
                    <w:t>password:</w:t>
                  </w:r>
                </w:p>
                <w:p w14:paraId="01A49B70" w14:textId="4CA92C8A" w:rsidR="00C34796" w:rsidRPr="00ED4CC3" w:rsidRDefault="00C34796" w:rsidP="00ED4CC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D4CC3">
                    <w:rPr>
                      <w:b/>
                      <w:sz w:val="28"/>
                      <w:szCs w:val="28"/>
                    </w:rPr>
                    <w:t>user0</w:t>
                  </w:r>
                  <w:r w:rsidRPr="00ED4CC3">
                    <w:rPr>
                      <w:b/>
                      <w:sz w:val="28"/>
                      <w:szCs w:val="28"/>
                    </w:rPr>
                    <w:t>8</w:t>
                  </w:r>
                </w:p>
              </w:tc>
            </w:tr>
            <w:tr w:rsidR="00C34796" w:rsidRPr="00ED4CC3" w14:paraId="3E32026B" w14:textId="77777777" w:rsidTr="00F85C07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4B455746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4512A500" w14:textId="77777777" w:rsidR="00C34796" w:rsidRPr="00ED4CC3" w:rsidRDefault="00C34796" w:rsidP="00ED4C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" w:type="dxa"/>
          </w:tcPr>
          <w:p w14:paraId="7750CC09" w14:textId="77777777" w:rsidR="00C34796" w:rsidRPr="00ED4CC3" w:rsidRDefault="00C34796" w:rsidP="00ED4C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dxa"/>
          </w:tcPr>
          <w:p w14:paraId="18B8F041" w14:textId="354D0820" w:rsidR="00C34796" w:rsidRPr="00DB1DEF" w:rsidRDefault="00ED4CC3" w:rsidP="00ED4CC3">
            <w:pPr>
              <w:jc w:val="center"/>
              <w:rPr>
                <w:b/>
                <w:sz w:val="28"/>
                <w:szCs w:val="28"/>
              </w:rPr>
            </w:pPr>
            <w:r w:rsidRPr="00DB1DEF">
              <w:rPr>
                <w:b/>
                <w:sz w:val="28"/>
                <w:szCs w:val="28"/>
              </w:rPr>
              <w:t>user</w:t>
            </w:r>
            <w:r w:rsidR="00C34796" w:rsidRPr="00DB1DEF">
              <w:rPr>
                <w:b/>
                <w:sz w:val="28"/>
                <w:szCs w:val="28"/>
              </w:rPr>
              <w:t>03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713"/>
            </w:tblGrid>
            <w:tr w:rsidR="00C34796" w:rsidRPr="00ED4CC3" w14:paraId="4AEB8F4F" w14:textId="77777777" w:rsidTr="00F85C07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9E5AB5C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  <w:r w:rsidRPr="00ED4CC3">
                    <w:rPr>
                      <w:noProof/>
                      <w:sz w:val="28"/>
                      <w:szCs w:val="28"/>
                    </w:rPr>
                    <mc:AlternateContent>
                      <mc:Choice Requires="wpg">
                        <w:drawing>
                          <wp:inline distT="0" distB="0" distL="0" distR="0" wp14:anchorId="6C62E7A0" wp14:editId="295CE016">
                            <wp:extent cx="329184" cy="329184"/>
                            <wp:effectExtent l="0" t="0" r="13970" b="13970"/>
                            <wp:docPr id="81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3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7A82110" id="Group 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">
                            <v:shape id="Freeform 82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aynzwgAA&#10;ANsAAAAPAAAAZHJzL2Rvd25yZXYueG1sRI9Bi8IwFITvgv8hPGFvmiqLSDUtRRT2sBe7C+Lt2Tzb&#10;YvNSmljbf2+EhT0OM/MNs0sH04ieOldbVrBcRCCIC6trLhX8/hznGxDOI2tsLJOCkRykyXSyw1jb&#10;J5+oz30pAoRdjAoq79tYSldUZNAtbEscvJvtDPogu1LqDp8Bbhq5iqK1NFhzWKiwpX1FxT1/GAWf&#10;hcmNPp7zYcz4cOm/x2V2HZX6mA3ZFoSnwf+H/9pfWsFmBe8v4QfI5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NrKfPCAAAA2wAAAA8AAAAAAAAAAAAAAAAAlwIAAGRycy9kb3du&#10;cmV2LnhtbFBLBQYAAAAABAAEAPUAAACG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83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twh9xgAA&#10;ANsAAAAPAAAAZHJzL2Rvd25yZXYueG1sRI9bawIxFITfC/0P4Qi+1cSWtstqlF4s2BeLF9TH4+a4&#10;G7o5WTaprv++KRR8HGbmG2Y87VwtTtQG61nDcKBAEBfeWC41bNYfdxmIEJEN1p5Jw4UCTCe3N2PM&#10;jT/zkk6rWIoE4ZCjhirGJpcyFBU5DAPfECfv6FuHMcm2lKbFc4K7Wt4r9SQdWk4LFTb0VlHxvfpx&#10;GurN++7V7rNDoWaP2+f1wn59Kqt1v9e9jEBE6uI1/N+eGw3ZA/x9ST9ATn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stwh9xgAAANsAAAAPAAAAAAAAAAAAAAAAAJcCAABkcnMv&#10;ZG93bnJldi54bWxQSwUGAAAAAAQABAD1AAAAigMAAAAA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C34796" w:rsidRPr="00ED4CC3" w14:paraId="7B105506" w14:textId="77777777" w:rsidTr="00F85C07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9E5ADF4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  <w:r w:rsidRPr="00ED4CC3">
                    <w:rPr>
                      <w:sz w:val="28"/>
                      <w:szCs w:val="28"/>
                    </w:rPr>
                    <w:t>password:</w:t>
                  </w:r>
                </w:p>
                <w:p w14:paraId="0B4F44D5" w14:textId="05EC66D6" w:rsidR="00C34796" w:rsidRPr="00ED4CC3" w:rsidRDefault="00C34796" w:rsidP="00ED4CC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D4CC3">
                    <w:rPr>
                      <w:b/>
                      <w:sz w:val="28"/>
                      <w:szCs w:val="28"/>
                    </w:rPr>
                    <w:t>user0</w:t>
                  </w:r>
                  <w:r w:rsidRPr="00ED4CC3">
                    <w:rPr>
                      <w:b/>
                      <w:sz w:val="28"/>
                      <w:szCs w:val="28"/>
                    </w:rPr>
                    <w:t>3</w:t>
                  </w:r>
                </w:p>
              </w:tc>
            </w:tr>
            <w:tr w:rsidR="00C34796" w:rsidRPr="00ED4CC3" w14:paraId="193048BB" w14:textId="77777777" w:rsidTr="00F85C07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3C9AC97B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3B2C9797" w14:textId="5CE4802B" w:rsidR="00C34796" w:rsidRPr="00DB1DEF" w:rsidRDefault="00C34796" w:rsidP="00ED4CC3">
            <w:pPr>
              <w:jc w:val="center"/>
              <w:rPr>
                <w:b/>
                <w:sz w:val="28"/>
                <w:szCs w:val="28"/>
              </w:rPr>
            </w:pPr>
            <w:r w:rsidRPr="00DB1DEF">
              <w:rPr>
                <w:b/>
                <w:sz w:val="28"/>
                <w:szCs w:val="28"/>
              </w:rPr>
              <w:t>user0</w:t>
            </w:r>
            <w:r w:rsidRPr="00DB1DEF">
              <w:rPr>
                <w:b/>
                <w:sz w:val="28"/>
                <w:szCs w:val="28"/>
              </w:rPr>
              <w:t>9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713"/>
            </w:tblGrid>
            <w:tr w:rsidR="00C34796" w:rsidRPr="00ED4CC3" w14:paraId="44D568A6" w14:textId="77777777" w:rsidTr="00F85C07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8C0504D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  <w:r w:rsidRPr="00ED4CC3">
                    <w:rPr>
                      <w:noProof/>
                      <w:sz w:val="28"/>
                      <w:szCs w:val="28"/>
                    </w:rPr>
                    <mc:AlternateContent>
                      <mc:Choice Requires="wpg">
                        <w:drawing>
                          <wp:inline distT="0" distB="0" distL="0" distR="0" wp14:anchorId="1AC0808C" wp14:editId="661037ED">
                            <wp:extent cx="329184" cy="329184"/>
                            <wp:effectExtent l="0" t="0" r="13970" b="13970"/>
                            <wp:docPr id="100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1" name="Freeform 10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02" name="Freeform 10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A775C45" id="Group 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">
                            <v:shape id="Freeform 101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p7I4wQAA&#10;ANwAAAAPAAAAZHJzL2Rvd25yZXYueG1sRE9Ni8IwEL0v+B/CCN5sWpFFukYpi4IHL1ZBvI3NbFu2&#10;mZQm1vbfG2Fhb/N4n7PeDqYRPXWutqwgiWIQxIXVNZcKLuf9fAXCeWSNjWVSMJKD7WbyscZU2yef&#10;qM99KUIIuxQVVN63qZSuqMigi2xLHLgf2xn0AXal1B0+Q7hp5CKOP6XBmkNDhS19V1T85g+jYFmY&#10;3Oj9NR/GjHe3/jgm2X1UajYdsi8Qngb/L/5zH3SYHyfwfiZcIDc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qeyOMEAAADcAAAADwAAAAAAAAAAAAAAAACXAgAAZHJzL2Rvd25y&#10;ZXYueG1sUEsFBgAAAAAEAAQA9QAAAIUDAAAAAA=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102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M13UwwAA&#10;ANwAAAAPAAAAZHJzL2Rvd25yZXYueG1sRE9LawIxEL4L/Q9hhN40UWgrW6PUF9RLpSptj9PNdDd0&#10;M1k2Udd/bwTB23x8zxlPW1eJIzXBetYw6CsQxLk3lgsN+92qNwIRIrLByjNpOFOA6eShM8bM+BN/&#10;0nEbC5FCOGSooYyxzqQMeUkOQ9/XxIn7843DmGBTSNPgKYW7Sg6VepYOLaeGEmual5T/bw9OQ7Vf&#10;fM/sz+g3V8unr5fdh92sldX6sdu+vYKI1Ma7+OZ+N2m+GsL1mXSBnF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M13UwwAAANwAAAAPAAAAAAAAAAAAAAAAAJcCAABkcnMvZG93&#10;bnJldi54bWxQSwUGAAAAAAQABAD1AAAAhwMAAAAA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C34796" w:rsidRPr="00ED4CC3" w14:paraId="39D85073" w14:textId="77777777" w:rsidTr="00F85C07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A1C7781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  <w:r w:rsidRPr="00ED4CC3">
                    <w:rPr>
                      <w:sz w:val="28"/>
                      <w:szCs w:val="28"/>
                    </w:rPr>
                    <w:t>password:</w:t>
                  </w:r>
                </w:p>
                <w:p w14:paraId="4121697A" w14:textId="6A0A195F" w:rsidR="00C34796" w:rsidRPr="00ED4CC3" w:rsidRDefault="00C34796" w:rsidP="00ED4CC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D4CC3">
                    <w:rPr>
                      <w:b/>
                      <w:sz w:val="28"/>
                      <w:szCs w:val="28"/>
                    </w:rPr>
                    <w:t>user0</w:t>
                  </w:r>
                  <w:r w:rsidRPr="00ED4CC3">
                    <w:rPr>
                      <w:b/>
                      <w:sz w:val="28"/>
                      <w:szCs w:val="28"/>
                    </w:rPr>
                    <w:t>9</w:t>
                  </w:r>
                </w:p>
              </w:tc>
            </w:tr>
            <w:tr w:rsidR="00C34796" w:rsidRPr="00ED4CC3" w14:paraId="3BDFFB82" w14:textId="77777777" w:rsidTr="00F85C07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3A933188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CBB2F2E" w14:textId="77777777" w:rsidR="00C34796" w:rsidRPr="00ED4CC3" w:rsidRDefault="00C34796" w:rsidP="00ED4C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49" w:type="dxa"/>
          </w:tcPr>
          <w:p w14:paraId="2A58F23F" w14:textId="406E7422" w:rsidR="00C34796" w:rsidRPr="00DB1DEF" w:rsidRDefault="00ED4CC3" w:rsidP="00ED4CC3">
            <w:pPr>
              <w:jc w:val="center"/>
              <w:rPr>
                <w:b/>
                <w:sz w:val="28"/>
                <w:szCs w:val="28"/>
              </w:rPr>
            </w:pPr>
            <w:r w:rsidRPr="00DB1DEF">
              <w:rPr>
                <w:b/>
                <w:sz w:val="28"/>
                <w:szCs w:val="28"/>
              </w:rPr>
              <w:t>user</w:t>
            </w:r>
            <w:r w:rsidR="00C34796" w:rsidRPr="00DB1DEF">
              <w:rPr>
                <w:b/>
                <w:sz w:val="28"/>
                <w:szCs w:val="28"/>
              </w:rPr>
              <w:t>04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249"/>
            </w:tblGrid>
            <w:tr w:rsidR="00C34796" w:rsidRPr="00ED4CC3" w14:paraId="38170841" w14:textId="77777777" w:rsidTr="00F85C07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15229B6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  <w:r w:rsidRPr="00ED4CC3">
                    <w:rPr>
                      <w:noProof/>
                      <w:sz w:val="28"/>
                      <w:szCs w:val="28"/>
                    </w:rPr>
                    <mc:AlternateContent>
                      <mc:Choice Requires="wpg">
                        <w:drawing>
                          <wp:inline distT="0" distB="0" distL="0" distR="0" wp14:anchorId="50F39AF7" wp14:editId="2C8CE91F">
                            <wp:extent cx="329184" cy="329184"/>
                            <wp:effectExtent l="0" t="0" r="13970" b="13970"/>
                            <wp:docPr id="1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E7E7885" id="Group 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">
                            <v:shape id="Freeform 2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C0RwgAA&#10;ANoAAAAPAAAAZHJzL2Rvd25yZXYueG1sRI9Ba8JAFITvBf/D8gq9NZsEkZJmlVAUPHhpFMTba/aZ&#10;BLNvQ3aNyb/vFoQeh5n5hsk3k+nESINrLStIohgEcWV1y7WC03H3/gHCeWSNnWVSMJODzXrxkmOm&#10;7YO/aSx9LQKEXYYKGu/7TEpXNWTQRbYnDt7VDgZ9kEMt9YCPADedTON4JQ22HBYa7OmroepW3o2C&#10;ZWVKo3fncpoL3l7Gw5wUP7NSb69T8QnC0+T/w8/2XitI4e9KuA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oLRHCAAAA2gAAAA8AAAAAAAAAAAAAAAAAlwIAAGRycy9kb3du&#10;cmV2LnhtbFBLBQYAAAAABAAEAPUAAACG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7TXUxQAA&#10;ANoAAAAPAAAAZHJzL2Rvd25yZXYueG1sRI9BawIxFITvgv8hPKE3N9HSVlajWFuhvViq0np8bp67&#10;oZuXZRN1+++bQqHHYWa+YWaLztXiQm2wnjWMMgWCuPDGcqlhv1sPJyBCRDZYeyYN3xRgMe/3Zpgb&#10;f+V3umxjKRKEQ44aqhibXMpQVOQwZL4hTt7Jtw5jkm0pTYvXBHe1HCt1Lx1aTgsVNrSqqPjanp2G&#10;ev/0+WgPk2Ohnu8+HnYb+/aqrNY3g245BRGpi//hv/aL0XALv1fSD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btNdTFAAAA2g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C34796" w:rsidRPr="00ED4CC3" w14:paraId="0D8C854F" w14:textId="77777777" w:rsidTr="00F85C07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6A476FC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  <w:r w:rsidRPr="00ED4CC3">
                    <w:rPr>
                      <w:sz w:val="28"/>
                      <w:szCs w:val="28"/>
                    </w:rPr>
                    <w:t>password:</w:t>
                  </w:r>
                </w:p>
                <w:p w14:paraId="4E75856D" w14:textId="6EA58937" w:rsidR="00C34796" w:rsidRPr="00ED4CC3" w:rsidRDefault="00C34796" w:rsidP="00ED4CC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D4CC3">
                    <w:rPr>
                      <w:b/>
                      <w:sz w:val="28"/>
                      <w:szCs w:val="28"/>
                    </w:rPr>
                    <w:t>user0</w:t>
                  </w:r>
                  <w:r w:rsidRPr="00ED4CC3">
                    <w:rPr>
                      <w:b/>
                      <w:sz w:val="28"/>
                      <w:szCs w:val="28"/>
                    </w:rPr>
                    <w:t>4</w:t>
                  </w:r>
                </w:p>
              </w:tc>
            </w:tr>
            <w:tr w:rsidR="00C34796" w:rsidRPr="00ED4CC3" w14:paraId="3768F7B5" w14:textId="77777777" w:rsidTr="00F85C07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62E2F1F4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73E5A5D" w14:textId="58301B00" w:rsidR="00C34796" w:rsidRPr="00DB1DEF" w:rsidRDefault="00C34796" w:rsidP="00ED4CC3">
            <w:pPr>
              <w:jc w:val="center"/>
              <w:rPr>
                <w:b/>
                <w:sz w:val="28"/>
                <w:szCs w:val="28"/>
              </w:rPr>
            </w:pPr>
            <w:r w:rsidRPr="00DB1DEF">
              <w:rPr>
                <w:b/>
                <w:sz w:val="28"/>
                <w:szCs w:val="28"/>
              </w:rPr>
              <w:t>user1</w:t>
            </w:r>
            <w:r w:rsidRPr="00DB1DEF">
              <w:rPr>
                <w:b/>
                <w:sz w:val="28"/>
                <w:szCs w:val="28"/>
              </w:rPr>
              <w:t>0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249"/>
            </w:tblGrid>
            <w:tr w:rsidR="00C34796" w:rsidRPr="00ED4CC3" w14:paraId="57BB6D3C" w14:textId="77777777" w:rsidTr="00F85C07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E1D5E67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  <w:r w:rsidRPr="00ED4CC3">
                    <w:rPr>
                      <w:noProof/>
                      <w:sz w:val="28"/>
                      <w:szCs w:val="28"/>
                    </w:rPr>
                    <mc:AlternateContent>
                      <mc:Choice Requires="wpg">
                        <w:drawing>
                          <wp:inline distT="0" distB="0" distL="0" distR="0" wp14:anchorId="71A04185" wp14:editId="2BFE6F0C">
                            <wp:extent cx="329184" cy="329184"/>
                            <wp:effectExtent l="0" t="0" r="13970" b="13970"/>
                            <wp:docPr id="103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4" name="Freeform 10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05" name="Freeform 10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381BB9D" id="Group 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">
                            <v:shape id="Freeform 104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0BGgwQAA&#10;ANwAAAAPAAAAZHJzL2Rvd25yZXYueG1sRE9Ni8IwEL0L/ocwgjdNFVmkmpYiCh68bHdh2dvYjG2x&#10;mZQm1vbfm4UFb/N4n7NPB9OInjpXW1awWkYgiAuray4VfH+dFlsQziNrbCyTgpEcpMl0ssdY2yd/&#10;Up/7UoQQdjEqqLxvYyldUZFBt7QtceButjPoA+xKqTt8hnDTyHUUfUiDNYeGCls6VFTc84dRsClM&#10;bvTpJx/GjI+//WVcZddRqflsyHYgPA3+Lf53n3WYH23g75lwgUx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tARoMEAAADcAAAADwAAAAAAAAAAAAAAAACXAgAAZHJzL2Rvd25y&#10;ZXYueG1sUEsFBgAAAAAEAAQA9QAAAIUDAAAAAA=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105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2sWgwwAA&#10;ANwAAAAPAAAAZHJzL2Rvd25yZXYueG1sRE9LawIxEL4X/A9hCt5q0oIPVqP0oaAXxQfa43Qz3Q1u&#10;Jssm6vrvm0Kht/n4njOZta4SV2qC9azhuadAEOfeWC40HPaLpxGIEJENVp5Jw50CzKadhwlmxt94&#10;S9ddLEQK4ZChhjLGOpMy5CU5DD1fEyfu2zcOY4JNIU2DtxTuKvmi1EA6tJwaSqzpvaT8vLs4DdXh&#10;4/RmP0dfuZr3j8P92m5WymrdfWxfxyAitfFf/OdemjRf9eH3mXSBn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2sWgwwAAANwAAAAPAAAAAAAAAAAAAAAAAJcCAABkcnMvZG93&#10;bnJldi54bWxQSwUGAAAAAAQABAD1AAAAhwMAAAAA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C34796" w:rsidRPr="00ED4CC3" w14:paraId="6E1B8269" w14:textId="77777777" w:rsidTr="00F85C07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C5A6C24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  <w:r w:rsidRPr="00ED4CC3">
                    <w:rPr>
                      <w:sz w:val="28"/>
                      <w:szCs w:val="28"/>
                    </w:rPr>
                    <w:t>password:</w:t>
                  </w:r>
                </w:p>
                <w:p w14:paraId="43F376A5" w14:textId="3E70F9F8" w:rsidR="00C34796" w:rsidRPr="00ED4CC3" w:rsidRDefault="00C34796" w:rsidP="00ED4CC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D4CC3">
                    <w:rPr>
                      <w:b/>
                      <w:sz w:val="28"/>
                      <w:szCs w:val="28"/>
                    </w:rPr>
                    <w:t>user1</w:t>
                  </w:r>
                  <w:r w:rsidRPr="00ED4CC3">
                    <w:rPr>
                      <w:b/>
                      <w:sz w:val="28"/>
                      <w:szCs w:val="28"/>
                    </w:rPr>
                    <w:t>0</w:t>
                  </w:r>
                </w:p>
              </w:tc>
            </w:tr>
            <w:tr w:rsidR="00C34796" w:rsidRPr="00ED4CC3" w14:paraId="79A95EA1" w14:textId="77777777" w:rsidTr="00F85C07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3066FA9E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F4C5A2D" w14:textId="77777777" w:rsidR="00C34796" w:rsidRPr="00ED4CC3" w:rsidRDefault="00C34796" w:rsidP="00ED4C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49" w:type="dxa"/>
          </w:tcPr>
          <w:p w14:paraId="5D04D010" w14:textId="4A1B7960" w:rsidR="00C34796" w:rsidRPr="00DB1DEF" w:rsidRDefault="00ED4CC3" w:rsidP="00ED4CC3">
            <w:pPr>
              <w:jc w:val="center"/>
              <w:rPr>
                <w:b/>
                <w:sz w:val="28"/>
                <w:szCs w:val="28"/>
              </w:rPr>
            </w:pPr>
            <w:r w:rsidRPr="00DB1DEF">
              <w:rPr>
                <w:b/>
                <w:sz w:val="28"/>
                <w:szCs w:val="28"/>
              </w:rPr>
              <w:t>user</w:t>
            </w:r>
            <w:r w:rsidR="00C34796" w:rsidRPr="00DB1DEF">
              <w:rPr>
                <w:b/>
                <w:sz w:val="28"/>
                <w:szCs w:val="28"/>
              </w:rPr>
              <w:t>05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249"/>
            </w:tblGrid>
            <w:tr w:rsidR="00C34796" w:rsidRPr="00ED4CC3" w14:paraId="7BC54FCA" w14:textId="77777777" w:rsidTr="00F85C07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CAEDF9D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  <w:r w:rsidRPr="00ED4CC3">
                    <w:rPr>
                      <w:noProof/>
                      <w:sz w:val="28"/>
                      <w:szCs w:val="28"/>
                    </w:rPr>
                    <mc:AlternateContent>
                      <mc:Choice Requires="wpg">
                        <w:drawing>
                          <wp:inline distT="0" distB="0" distL="0" distR="0" wp14:anchorId="3A284E77" wp14:editId="3756FD34">
                            <wp:extent cx="329184" cy="329184"/>
                            <wp:effectExtent l="0" t="0" r="13970" b="13970"/>
                            <wp:docPr id="88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9" name="Freeform 8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90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4562056" id="Group 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">
                            <v:shape id="Freeform 89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z7uCwgAA&#10;ANsAAAAPAAAAZHJzL2Rvd25yZXYueG1sRI9Bi8IwFITvgv8hPMGbTRUR7RqliMIe9mIVZG9vm7dt&#10;sXkpTba2/34jCB6HmfmG2e57U4uOWldZVjCPYhDEudUVFwqul9NsDcJ5ZI21ZVIwkIP9bjzaYqLt&#10;g8/UZb4QAcIuQQWl900ipctLMugi2xAH79e2Bn2QbSF1i48AN7VcxPFKGqw4LJTY0KGk/J79GQXL&#10;3GRGn25ZP6R8/O6+hnn6Myg1nfTpBwhPvX+HX+1PrWC9geeX8APk7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3Pu4LCAAAA2wAAAA8AAAAAAAAAAAAAAAAAlwIAAGRycy9kb3du&#10;cmV2LnhtbFBLBQYAAAAABAAEAPUAAACG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90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vADXwgAA&#10;ANsAAAAPAAAAZHJzL2Rvd25yZXYueG1sRE/LagIxFN0L/kO4QneaKLS1o1G0D9BNxQe1y9vJdSY4&#10;uRkmqY5/bxaFLg/nPZ23rhIXaoL1rGE4UCCIc28sFxoO+4/+GESIyAYrz6ThRgHms25nipnxV97S&#10;ZRcLkUI4ZKihjLHOpAx5SQ7DwNfEiTv5xmFMsCmkafCawl0lR0o9SYeWU0OJNb2WlJ93v05DdXg7&#10;Lu33+CdX749fz/tPu1krq/VDr11MQERq47/4z70yGl7S+vQl/QA5u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8ANfCAAAA2wAAAA8AAAAAAAAAAAAAAAAAlwIAAGRycy9kb3du&#10;cmV2LnhtbFBLBQYAAAAABAAEAPUAAACG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C34796" w:rsidRPr="00ED4CC3" w14:paraId="54D0F860" w14:textId="77777777" w:rsidTr="00F85C07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B92FCB4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  <w:r w:rsidRPr="00ED4CC3">
                    <w:rPr>
                      <w:sz w:val="28"/>
                      <w:szCs w:val="28"/>
                    </w:rPr>
                    <w:t>password:</w:t>
                  </w:r>
                </w:p>
                <w:p w14:paraId="30F57D34" w14:textId="50941682" w:rsidR="00C34796" w:rsidRPr="00ED4CC3" w:rsidRDefault="00C34796" w:rsidP="00ED4CC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D4CC3">
                    <w:rPr>
                      <w:b/>
                      <w:sz w:val="28"/>
                      <w:szCs w:val="28"/>
                    </w:rPr>
                    <w:t>user0</w:t>
                  </w:r>
                  <w:r w:rsidRPr="00ED4CC3">
                    <w:rPr>
                      <w:b/>
                      <w:sz w:val="28"/>
                      <w:szCs w:val="28"/>
                    </w:rPr>
                    <w:t>5</w:t>
                  </w:r>
                </w:p>
              </w:tc>
            </w:tr>
            <w:tr w:rsidR="00C34796" w:rsidRPr="00ED4CC3" w14:paraId="663C80DB" w14:textId="77777777" w:rsidTr="00F85C07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6FD55576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AF6F035" w14:textId="1C876F52" w:rsidR="00C34796" w:rsidRPr="00DB1DEF" w:rsidRDefault="00C34796" w:rsidP="00ED4CC3">
            <w:pPr>
              <w:jc w:val="center"/>
              <w:rPr>
                <w:b/>
                <w:sz w:val="28"/>
                <w:szCs w:val="28"/>
              </w:rPr>
            </w:pPr>
            <w:r w:rsidRPr="00DB1DEF">
              <w:rPr>
                <w:b/>
                <w:sz w:val="28"/>
                <w:szCs w:val="28"/>
              </w:rPr>
              <w:t>user1</w:t>
            </w:r>
            <w:r w:rsidRPr="00DB1DEF">
              <w:rPr>
                <w:b/>
                <w:sz w:val="28"/>
                <w:szCs w:val="28"/>
              </w:rPr>
              <w:t>1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249"/>
            </w:tblGrid>
            <w:tr w:rsidR="00C34796" w:rsidRPr="00ED4CC3" w14:paraId="52C43A09" w14:textId="77777777" w:rsidTr="00F85C07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E69FAB8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  <w:r w:rsidRPr="00ED4CC3">
                    <w:rPr>
                      <w:noProof/>
                      <w:sz w:val="28"/>
                      <w:szCs w:val="28"/>
                    </w:rPr>
                    <mc:AlternateContent>
                      <mc:Choice Requires="wpg">
                        <w:drawing>
                          <wp:inline distT="0" distB="0" distL="0" distR="0" wp14:anchorId="69CFCDC2" wp14:editId="64157187">
                            <wp:extent cx="329184" cy="329184"/>
                            <wp:effectExtent l="0" t="0" r="13970" b="13970"/>
                            <wp:docPr id="106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7" name="Freeform 10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08" name="Freeform 10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7EBAA79" id="Group 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">
                            <v:shape id="Freeform 107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Ao/XwAAA&#10;ANwAAAAPAAAAZHJzL2Rvd25yZXYueG1sRE9Ni8IwEL0L/ocwwt40dRFXqlGKKHjYi11BvI3N2Bab&#10;SWmytf33RhC8zeN9zmrTmUq01LjSsoLpJAJBnFldcq7g9LcfL0A4j6yxskwKenKwWQ8HK4y1ffCR&#10;2tTnIoSwi1FB4X0dS+myggy6ia2JA3ezjUEfYJNL3eAjhJtKfkfRXBosOTQUWNO2oOye/hsFs8yk&#10;Ru/PadcnvLu0v/00ufZKfY26ZAnCU+c/4rf7oMP86Adez4QL5Po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2Ao/XwAAAANwAAAAPAAAAAAAAAAAAAAAAAJcCAABkcnMvZG93bnJl&#10;di54bWxQSwUGAAAAAAQABAD1AAAAhAMAAAAA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108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22o+xgAA&#10;ANwAAAAPAAAAZHJzL2Rvd25yZXYueG1sRI9BTwIxEIXvJv6HZky4SSsJSlYKUcBELhKBCMdxO+42&#10;bqebbYXl3zsHE28zeW/e+2Y670OjTtQlH9nC3dCAIi6j81xZ2O9ebiegUkZ22EQmCxdKMJ9dX02x&#10;cPHM73Ta5kpJCKcCLdQ5t4XWqawpYBrGlli0r9gFzLJ2lXYdniU8NHpkzL0O6FkaamxpUVP5vf0J&#10;Fpr98vDsj5PP0qzGHw+7N79ZG2/t4KZ/egSVqc//5r/rVyf4RmjlGZlAz3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n22o+xgAAANwAAAAPAAAAAAAAAAAAAAAAAJcCAABkcnMv&#10;ZG93bnJldi54bWxQSwUGAAAAAAQABAD1AAAAigMAAAAA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C34796" w:rsidRPr="00ED4CC3" w14:paraId="56BCC072" w14:textId="77777777" w:rsidTr="00F85C07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CF35944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  <w:r w:rsidRPr="00ED4CC3">
                    <w:rPr>
                      <w:sz w:val="28"/>
                      <w:szCs w:val="28"/>
                    </w:rPr>
                    <w:t>password:</w:t>
                  </w:r>
                </w:p>
                <w:p w14:paraId="2EB4520E" w14:textId="0A212EB9" w:rsidR="00C34796" w:rsidRPr="00ED4CC3" w:rsidRDefault="00C34796" w:rsidP="00ED4CC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D4CC3">
                    <w:rPr>
                      <w:b/>
                      <w:sz w:val="28"/>
                      <w:szCs w:val="28"/>
                    </w:rPr>
                    <w:t>user</w:t>
                  </w:r>
                  <w:r w:rsidRPr="00ED4CC3">
                    <w:rPr>
                      <w:b/>
                      <w:sz w:val="28"/>
                      <w:szCs w:val="28"/>
                    </w:rPr>
                    <w:t>1</w:t>
                  </w:r>
                  <w:r w:rsidRPr="00ED4CC3">
                    <w:rPr>
                      <w:b/>
                      <w:sz w:val="28"/>
                      <w:szCs w:val="28"/>
                    </w:rPr>
                    <w:t>1</w:t>
                  </w:r>
                </w:p>
              </w:tc>
            </w:tr>
            <w:tr w:rsidR="00C34796" w:rsidRPr="00ED4CC3" w14:paraId="1C404CD2" w14:textId="77777777" w:rsidTr="00F85C07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222FBBB1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C2C1557" w14:textId="77777777" w:rsidR="00C34796" w:rsidRPr="00ED4CC3" w:rsidRDefault="00C34796" w:rsidP="00ED4C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49" w:type="dxa"/>
          </w:tcPr>
          <w:p w14:paraId="48D16994" w14:textId="1ECA735E" w:rsidR="00C34796" w:rsidRPr="00DB1DEF" w:rsidRDefault="00C34796" w:rsidP="00ED4CC3">
            <w:pPr>
              <w:jc w:val="center"/>
              <w:rPr>
                <w:b/>
                <w:sz w:val="28"/>
                <w:szCs w:val="28"/>
              </w:rPr>
            </w:pPr>
            <w:r w:rsidRPr="00DB1DEF">
              <w:rPr>
                <w:b/>
                <w:sz w:val="28"/>
                <w:szCs w:val="28"/>
              </w:rPr>
              <w:t>user06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249"/>
            </w:tblGrid>
            <w:tr w:rsidR="00C34796" w:rsidRPr="00ED4CC3" w14:paraId="4A4AABC9" w14:textId="77777777" w:rsidTr="00F85C07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4CC3CF1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  <w:r w:rsidRPr="00ED4CC3">
                    <w:rPr>
                      <w:noProof/>
                      <w:sz w:val="28"/>
                      <w:szCs w:val="28"/>
                    </w:rPr>
                    <mc:AlternateContent>
                      <mc:Choice Requires="wpg">
                        <w:drawing>
                          <wp:inline distT="0" distB="0" distL="0" distR="0" wp14:anchorId="6C4CEC5B" wp14:editId="5E1449D4">
                            <wp:extent cx="329184" cy="329184"/>
                            <wp:effectExtent l="0" t="0" r="13970" b="13970"/>
                            <wp:docPr id="91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92" name="Freeform 9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93" name="Freeform 9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12507BC" id="Group 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">
                            <v:shape id="Freeform 92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sr8uwgAA&#10;ANsAAAAPAAAAZHJzL2Rvd25yZXYueG1sRI9Bi8IwFITvC/6H8ARv21SRRbtGKaLgwYtVkL29bd62&#10;xealNLG2/94sCB6HmfmGWW16U4uOWldZVjCNYhDEudUVFwou5/3nAoTzyBpry6RgIAeb9ehjhYm2&#10;Dz5Rl/lCBAi7BBWU3jeJlC4vyaCLbEMcvD/bGvRBtoXULT4C3NRyFsdf0mDFYaHEhrYl5bfsbhTM&#10;c5MZvb9m/ZDy7qc7DtP0d1BqMu7TbxCeev8Ov9oHrWA5g/8v4QfI9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ayvy7CAAAA2wAAAA8AAAAAAAAAAAAAAAAAlwIAAGRycy9kb3du&#10;cmV2LnhtbFBLBQYAAAAABAAEAPUAAACG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93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bp6gxgAA&#10;ANsAAAAPAAAAZHJzL2Rvd25yZXYueG1sRI9BS8NAFITvgv9heYI3u2tFTWO3xWoFvVialurxmX0m&#10;i9m3Ibsm6b93BcHjMDPfMPPl6BrRUxesZw2XEwWCuPTGcqVhv3u6yECEiGyw8UwajhRguTg9mWNu&#10;/MBb6otYiQThkKOGOsY2lzKUNTkME98SJ+/Tdw5jkl0lTYdDgrtGTpW6kQ4tp4UaW3qoqfwqvp2G&#10;Zv/4trLv2Uep1teH292r3bwoq/X52Xh/ByLSGP/Df+1no2F2Bb9f0g+Qi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pbp6gxgAAANsAAAAPAAAAAAAAAAAAAAAAAJcCAABkcnMv&#10;ZG93bnJldi54bWxQSwUGAAAAAAQABAD1AAAAigMAAAAA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C34796" w:rsidRPr="00ED4CC3" w14:paraId="5ECE7CAE" w14:textId="77777777" w:rsidTr="00F85C07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DAD2DBD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  <w:r w:rsidRPr="00ED4CC3">
                    <w:rPr>
                      <w:sz w:val="28"/>
                      <w:szCs w:val="28"/>
                    </w:rPr>
                    <w:t>password:</w:t>
                  </w:r>
                </w:p>
                <w:p w14:paraId="67C07ED4" w14:textId="2B0D4B95" w:rsidR="00C34796" w:rsidRPr="00ED4CC3" w:rsidRDefault="00C34796" w:rsidP="00ED4CC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D4CC3">
                    <w:rPr>
                      <w:b/>
                      <w:sz w:val="28"/>
                      <w:szCs w:val="28"/>
                    </w:rPr>
                    <w:t>user0</w:t>
                  </w:r>
                  <w:r w:rsidRPr="00ED4CC3">
                    <w:rPr>
                      <w:b/>
                      <w:sz w:val="28"/>
                      <w:szCs w:val="28"/>
                    </w:rPr>
                    <w:t>6</w:t>
                  </w:r>
                </w:p>
              </w:tc>
            </w:tr>
            <w:tr w:rsidR="00C34796" w:rsidRPr="00ED4CC3" w14:paraId="2833F50E" w14:textId="77777777" w:rsidTr="00F85C07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32920E1B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5B13105" w14:textId="3C7CF548" w:rsidR="00C34796" w:rsidRPr="00DB1DEF" w:rsidRDefault="00C34796" w:rsidP="00ED4CC3">
            <w:pPr>
              <w:jc w:val="center"/>
              <w:rPr>
                <w:b/>
                <w:sz w:val="28"/>
                <w:szCs w:val="28"/>
              </w:rPr>
            </w:pPr>
            <w:r w:rsidRPr="00DB1DEF">
              <w:rPr>
                <w:b/>
                <w:sz w:val="28"/>
                <w:szCs w:val="28"/>
              </w:rPr>
              <w:t>user1</w:t>
            </w:r>
            <w:r w:rsidRPr="00DB1DEF">
              <w:rPr>
                <w:b/>
                <w:sz w:val="28"/>
                <w:szCs w:val="28"/>
              </w:rPr>
              <w:t>2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249"/>
            </w:tblGrid>
            <w:tr w:rsidR="00C34796" w:rsidRPr="00ED4CC3" w14:paraId="69198F3B" w14:textId="77777777" w:rsidTr="00F85C07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9B252A7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  <w:r w:rsidRPr="00ED4CC3">
                    <w:rPr>
                      <w:noProof/>
                      <w:sz w:val="28"/>
                      <w:szCs w:val="28"/>
                    </w:rPr>
                    <mc:AlternateContent>
                      <mc:Choice Requires="wpg">
                        <w:drawing>
                          <wp:inline distT="0" distB="0" distL="0" distR="0" wp14:anchorId="75E716B7" wp14:editId="3D5F6823">
                            <wp:extent cx="329184" cy="329184"/>
                            <wp:effectExtent l="0" t="0" r="13970" b="13970"/>
                            <wp:docPr id="10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10" name="Freeform 1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1" name="Freeform 1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BBC3961" id="Group 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">
                            <v:shape id="Freeform 110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MoF+xAAA&#10;ANwAAAAPAAAAZHJzL2Rvd25yZXYueG1sRI9Ba8JAEIXvBf/DMoK3ukmRUqKrBFHw4KVpQbyN2TEJ&#10;ZmdDdhuTf985FHqb4b1575vNbnStGqgPjWcD6TIBRVx623Bl4Pvr+PoBKkRki61nMjBRgN129rLB&#10;zPonf9JQxEpJCIcMDdQxdpnWoazJYVj6jli0u+8dRln7StsenxLuWv2WJO/aYcPSUGNH+5rKR/Hj&#10;DKxKVzh7vBTjlPPhOpynNL9NxizmY74GFWmM/+a/65MV/FTw5RmZQG9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DKBfsQAAADcAAAADwAAAAAAAAAAAAAAAACXAgAAZHJzL2Rv&#10;d25yZXYueG1sUEsFBgAAAAAEAAQA9QAAAIgDAAAAAA=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111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OFV+xAAA&#10;ANwAAAAPAAAAZHJzL2Rvd25yZXYueG1sRE9LawIxEL4L/ocwQm+arNBWVqNY20J7qfhAPY6bcTd0&#10;M1k2qW7/fVMo9DYf33Nmi87V4kptsJ41ZCMFgrjwxnKpYb97HU5AhIhssPZMGr4pwGLe780wN/7G&#10;G7puYylSCIccNVQxNrmUoajIYRj5hjhxF986jAm2pTQt3lK4q+VYqQfp0HJqqLChVUXF5/bLaaj3&#10;z8cne5qcC/Vyf3jcfdj1u7Ja3w265RREpC7+i//cbybNzzL4fSZdIO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zhVfsQAAADcAAAADwAAAAAAAAAAAAAAAACXAgAAZHJzL2Rv&#10;d25yZXYueG1sUEsFBgAAAAAEAAQA9QAAAIgDAAAAAA=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C34796" w:rsidRPr="00ED4CC3" w14:paraId="61871655" w14:textId="77777777" w:rsidTr="00F85C07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498BDFA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  <w:r w:rsidRPr="00ED4CC3">
                    <w:rPr>
                      <w:sz w:val="28"/>
                      <w:szCs w:val="28"/>
                    </w:rPr>
                    <w:t>password:</w:t>
                  </w:r>
                </w:p>
                <w:p w14:paraId="42BCD6BE" w14:textId="09DC93B0" w:rsidR="00C34796" w:rsidRPr="00ED4CC3" w:rsidRDefault="00C34796" w:rsidP="00ED4CC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D4CC3">
                    <w:rPr>
                      <w:b/>
                      <w:sz w:val="28"/>
                      <w:szCs w:val="28"/>
                    </w:rPr>
                    <w:t>user1</w:t>
                  </w:r>
                  <w:r w:rsidRPr="00ED4CC3">
                    <w:rPr>
                      <w:b/>
                      <w:sz w:val="28"/>
                      <w:szCs w:val="28"/>
                    </w:rPr>
                    <w:t>2</w:t>
                  </w:r>
                </w:p>
              </w:tc>
            </w:tr>
            <w:tr w:rsidR="00C34796" w:rsidRPr="00ED4CC3" w14:paraId="784B2569" w14:textId="77777777" w:rsidTr="00F85C07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16709685" w14:textId="77777777" w:rsidR="00C34796" w:rsidRPr="00ED4CC3" w:rsidRDefault="00C34796" w:rsidP="00ED4CC3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BF82D90" w14:textId="77777777" w:rsidR="00C34796" w:rsidRPr="00ED4CC3" w:rsidRDefault="00C34796" w:rsidP="00ED4CC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58A16D2" w14:textId="77777777" w:rsidR="004416AD" w:rsidRDefault="004416AD" w:rsidP="004E4B02">
      <w:pPr>
        <w:pStyle w:val="NoSpacing"/>
      </w:pPr>
      <w:bookmarkStart w:id="0" w:name="_GoBack"/>
      <w:bookmarkEnd w:id="0"/>
    </w:p>
    <w:sectPr w:rsidR="004416AD" w:rsidSect="00C34796">
      <w:headerReference w:type="default" r:id="rId6"/>
      <w:footerReference w:type="default" r:id="rId7"/>
      <w:headerReference w:type="first" r:id="rId8"/>
      <w:footerReference w:type="first" r:id="rId9"/>
      <w:pgSz w:w="20160" w:h="12240" w:orient="landscape" w:code="5"/>
      <w:pgMar w:top="1152" w:right="2074" w:bottom="1152" w:left="2304" w:header="1397" w:footer="576" w:gutter="0"/>
      <w:cols w:space="720"/>
      <w:titlePg/>
      <w:docGrid w:linePitch="360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1C363F" w14:textId="77777777" w:rsidR="00184BD3" w:rsidRDefault="00184BD3" w:rsidP="005E79E1">
      <w:pPr>
        <w:spacing w:after="0" w:line="240" w:lineRule="auto"/>
      </w:pPr>
      <w:r>
        <w:separator/>
      </w:r>
    </w:p>
  </w:endnote>
  <w:endnote w:type="continuationSeparator" w:id="0">
    <w:p w14:paraId="6A1041F7" w14:textId="77777777" w:rsidR="00184BD3" w:rsidRDefault="00184BD3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08187C" w14:textId="77777777" w:rsidR="00087030" w:rsidRDefault="00087030" w:rsidP="000870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4CC3">
          <w:rPr>
            <w:noProof/>
          </w:rPr>
          <w:t>2</w:t>
        </w:r>
        <w:r>
          <w:rPr>
            <w:noProof/>
          </w:rPr>
          <w:fldChar w:fldCharType="end"/>
        </w:r>
        <w:r w:rsidRPr="00DC79BB"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0D85D1BF" wp14:editId="61CC5478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7033895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4D6D6DDA" id="Group 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FLV5I0zGgAAz7MAAA4AAAAAAAAAAAAAAAAALAIAAGRycy9lMm9Eb2MueG1s&#10;UEsBAi0AFAAGAAgAAAAhAHO3OPzaAAAABQEAAA8AAAAAAAAAAAAAAAAAixwAAGRycy9kb3ducmV2&#10;LnhtbFBLBQYAAAAABAAEAPMAAACSHQAAAAA=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aWQwwAA&#10;ANsAAAAPAAAAZHJzL2Rvd25yZXYueG1sRI9Ba8JAFITvBf/D8oTe6qYWa0ldJYhVb0Vr6fWRfU1C&#10;s2/D7lPTf+8KgsdhZr5hZovetepEITaeDTyPMlDEpbcNVwYOXx9Pb6CiIFtsPZOBf4qwmA8eZphb&#10;f+YdnfZSqQThmKOBWqTLtY5lTQ7jyHfEyfv1waEkGSptA54T3LV6nGWv2mHDaaHGjpY1lX/7ozMw&#10;4WI93WWHn5UUnaxD5M3358aYx2FfvIMS6uUevrW31sDLBK5f0g/Q8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+aWQ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/vtwQAA&#10;ANsAAAAPAAAAZHJzL2Rvd25yZXYueG1sRI9Bi8IwFITvwv6H8Ba82VQDIl2j6MKiF2Gt4vnRvG2r&#10;zUtpotZ/vxEEj8PMfMPMl71txI06XzvWME5SEMSFMzWXGo6Hn9EMhA/IBhvHpOFBHpaLj8EcM+Pu&#10;vKdbHkoRIewz1FCF0GZS+qIiiz5xLXH0/lxnMUTZldJ0eI9w28hJmk6lxZrjQoUtfVdUXPKr1eDW&#10;7f5XnVfq9AgWd2qsbH7eaD387FdfIAL14R1+tbdGg5rC80v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f77cEAAADbAAAADwAAAAAAAAAAAAAAAACXAgAAZHJzL2Rvd25y&#10;ZXYueG1sUEsFBgAAAAAEAAQA9QAAAIU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+BYxQAA&#10;ANsAAAAPAAAAZHJzL2Rvd25yZXYueG1sRI9Ba8JAFITvhf6H5Qnemo21aEldpRUEaXtRC+Ltsfua&#10;RLNvY3Ybo7/eFQoeh5n5hpnMOluJlhpfOlYwSFIQxNqZknMFP5vF0ysIH5ANVo5JwZk8zKaPDxPM&#10;jDvxitp1yEWEsM9QQRFCnUnpdUEWfeJq4uj9usZiiLLJpWnwFOG2ks9pOpIWS44LBdY0L0gf1n9W&#10;Qfshu722nxf+fjmu9HZ3/DovR0r1e937G4hAXbiH/9tLo2A4htuX+APk9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b4FjFAAAA2wAAAA8AAAAAAAAAAAAAAAAAlwIAAGRycy9k&#10;b3ducmV2LnhtbFBLBQYAAAAABAAEAPUAAACJAwAAAAA=&#10;" path="m65,0l75,92,,92,65,0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CbN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rH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CCbN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X6RwgAA&#10;ANsAAAAPAAAAZHJzL2Rvd25yZXYueG1sRI/dagIxFITvC75DOAXvatIuFt0axYoF76w/D3DYnG4W&#10;NyfbJNX17RtB8HKYmW+Y2aJ3rThTiI1nDa8jBYK48qbhWsPx8PUyARETssHWM2m4UoTFfPA0w9L4&#10;C+/ovE+1yBCOJWqwKXWllLGy5DCOfEecvR8fHKYsQy1NwEuGu1a+KfUuHTacFyx2tLJUnfZ/TsP0&#10;+1qkrfuUv2F8NHZNanUqlNbD5375ASJRnx7he3tjNBRT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dfpHCAAAA2wAAAA8AAAAAAAAAAAAAAAAAlwIAAGRycy9kb3du&#10;cmV2LnhtbFBLBQYAAAAABAAEAPUAAACGAwAAAAA=&#10;" path="m1,0l12,8,,8,1,0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womwAAA&#10;ANsAAAAPAAAAZHJzL2Rvd25yZXYueG1sRE/Pa8IwFL4P/B/CE7ytqVLG6IwiFqGgMFZ72e3RvDVl&#10;zUtpYq3/vTkMdvz4fm/3s+3FRKPvHCtYJykI4sbpjlsF9fX0+g7CB2SNvWNS8CAP+93iZYu5dnf+&#10;oqkKrYgh7HNUYEIYcil9Y8iiT9xAHLkfN1oMEY6t1CPeY7jt5SZN36TFjmODwYGOhprf6mYVnC+P&#10;43co5JQVZ846U3+WlZZKrZbz4QNEoDn8i//cpVaQxfXxS/wBcvc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PwomwAAAANsAAAAPAAAAAAAAAAAAAAAAAJcCAABkcnMvZG93bnJl&#10;di54bWxQSwUGAAAAAAQABAD1AAAAhA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vBvwQAA&#10;ANsAAAAPAAAAZHJzL2Rvd25yZXYueG1sRI/RisIwFETfhf2HcBd801SRItW06MKisCja3Q+4NNe2&#10;2NyUJtbu3xtB8HGYmTPMOhtMI3rqXG1ZwWwagSAurK65VPD3+z1ZgnAeWWNjmRT8k4Ms/RitMdH2&#10;zmfqc1+KAGGXoILK+zaR0hUVGXRT2xIH72I7gz7IrpS6w3uAm0bOoyiWBmsOCxW29FVRcc1vRsEp&#10;5l3t+hNvtY8P0c/SXPlolBp/DpsVCE+Df4df7b1WsJj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WLwb8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0u/wwAA&#10;ANsAAAAPAAAAZHJzL2Rvd25yZXYueG1sRI9PawIxFMTvhX6H8ArearZSi65GKYJQDyL1D14fm7eb&#10;xc3LkkR3++0bQfA4zMxvmPmyt424kQ+1YwUfwwwEceF0zZWC42H9PgERIrLGxjEp+KMAy8Xryxxz&#10;7Tr+pds+ViJBOOSowMTY5lKGwpDFMHQtcfJK5y3GJH0ltccuwW0jR1n2JS3WnBYMtrQyVFz2V6tg&#10;ukYqj81pkxXd9jT2JZtdf1Zq8NZ/z0BE6uMz/Gj/aAWfI7h/S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30u/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gD6xAAA&#10;ANsAAAAPAAAAZHJzL2Rvd25yZXYueG1sRI9Pi8IwFMTvwn6H8Ba8aboqKtUoIhVkD65/8fponm3Z&#10;5qU0Ubt+erMgeBxm5jfMdN6YUtyodoVlBV/dCARxanXBmYLjYdUZg3AeWWNpmRT8kYP57KM1xVjb&#10;O+/otveZCBB2MSrIva9iKV2ak0HXtRVx8C62NuiDrDOpa7wHuCllL4qG0mDBYSHHipY5pb/7q1Fg&#10;T823HA2z5JSUP4k+bx+DZPNQqv3ZLCYgPDX+HX6111rBoA//X8IP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oA+s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777708" w14:textId="77777777" w:rsidR="00087030" w:rsidRDefault="00087030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9A14730" wp14:editId="5B34C5B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7033895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B6C4369" id="Group 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">
              <o:lock v:ext="edit" aspectratio="t"/>
              <v:shape id="Freeform 27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vgihwwAA&#10;ANsAAAAPAAAAZHJzL2Rvd25yZXYueG1sRI9La8MwEITvgf4HsYXeErmBNsGNEkzIo7eQR+l1sba2&#10;qbUy0iZx/30VCOQ4zMw3zGzRu1ZdKMTGs4HXUQaKuPS24crA6bgeTkFFQbbYeiYDfxRhMX8azDC3&#10;/sp7uhykUgnCMUcDtUiXax3LmhzGke+Ik/fjg0NJMlTaBrwmuGv1OMvetcOG00KNHS1rKn8PZ2fg&#10;jYvNZJ+dvldSdLIJkbdfu60xL8998QFKqJdH+N7+tAbGE7h9ST9Az/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8vgih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rVzZvAAA&#10;ANsAAAAPAAAAZHJzL2Rvd25yZXYueG1sRE+9CsIwEN4F3yGc4KapFkSqUVQQXQSt4nw0Z1ttLqWJ&#10;Wt/eDILjx/c/X7amEi9qXGlZwWgYgSDOrC45V3A5bwdTEM4ja6wsk4IPOVguup05Jtq++USv1Oci&#10;hLBLUEHhfZ1I6bKCDLqhrYkDd7ONQR9gk0vd4DuEm0qOo2giDZYcGgqsaVNQ9kifRoFd16djfF/F&#10;1483eIhHsUnvO6X6vXY1A+Gp9X/xz73XCsZhbPgSfoBcfAE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CKtXNm8AAAA2wAAAA8AAAAAAAAAAAAAAAAAlwIAAGRycy9kb3ducmV2Lnht&#10;bFBLBQYAAAAABAAEAPUAAACAAwAAAAA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kUdsxgAA&#10;ANsAAAAPAAAAZHJzL2Rvd25yZXYueG1sRI9Pa8JAFMTvBb/D8oTedGMootFVbKEg2ot/oPT22H0m&#10;abNvk+w2xn76bkHocZiZ3zDLdW8r0VHrS8cKJuMEBLF2puRcwfn0OpqB8AHZYOWYFNzIw3o1eFhi&#10;ZtyVD9QdQy4ihH2GCooQ6kxKrwuy6MeuJo7exbUWQ5RtLk2L1wi3lUyTZCotlhwXCqzppSD9dfy2&#10;Crpn2X9qu/vht6fmoN8/mv1tO1XqcdhvFiAC9eE/fG9vjYJ0Dn9f4g+Qq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4kUdsxgAAANsAAAAPAAAAAAAAAAAAAAAAAJcCAABkcnMv&#10;ZG93bnJldi54bWxQSwUGAAAAAAQABAD1AAAAigMAAAAA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irL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vX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yfirL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63KXwgAA&#10;ANsAAAAPAAAAZHJzL2Rvd25yZXYueG1sRI/dagIxFITvC75DOAXvamIXi90axYoF76w/D3DYnG4W&#10;NyfbJNX17RtB8HKYmW+Y2aJ3rThTiI1nDeORAkFcedNwreF4+HqZgogJ2WDrmTRcKcJiPniaYWn8&#10;hXd03qdaZAjHEjXYlLpSylhZchhHviPO3o8PDlOWoZYm4CXDXStflXqTDhvOCxY7WlmqTvs/p+H9&#10;+1qkrfuUv2FyNHZNanUqlNbD5375ASJRnx7he3tjNBRj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Prcpf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p0K3wgAA&#10;ANsAAAAPAAAAZHJzL2Rvd25yZXYueG1sRI9Bi8IwFITvC/6H8IS9ramuiFSjiCIICovVi7dH82yK&#10;zUtpYq3/3gjCHoeZ+YaZLztbiZYaXzpWMBwkIIhzp0suFJxP258pCB+QNVaOScGTPCwXva85pto9&#10;+EhtFgoRIexTVGBCqFMpfW7Ioh+4mjh6V9dYDFE2hdQNPiLcVnKUJBNpseS4YLCmtaH8lt2tgv3h&#10;ub6EjWzHmz2PS3P+22VaKvXd71YzEIG68B/+tHdawe8I3l/iD5C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unQrfCAAAA2wAAAA8AAAAAAAAAAAAAAAAAlwIAAGRycy9kb3du&#10;cmV2LnhtbFBLBQYAAAAABAAEAPUAAACGAwAAAAA=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+rj+wQAA&#10;ANsAAAAPAAAAZHJzL2Rvd25yZXYueG1sRI/RisIwFETfhf2HcBf2TdNVKFJNiy6IC6Jodz/g0lzb&#10;YnNTmljr3xtB8HGYmTPMMhtMI3rqXG1ZwfckAkFcWF1zqeD/bzOeg3AeWWNjmRTcyUGWfoyWmGh7&#10;4xP1uS9FgLBLUEHlfZtI6YqKDLqJbYmDd7adQR9kV0rd4S3ATSOnURRLgzWHhQpb+qmouORXo+AY&#10;87Z2/ZHX2sf7aDc3Fz4Ypb4+h9UChKfBv8Ov9q9WMJv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vq4/s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enZQwwAA&#10;ANsAAAAPAAAAZHJzL2Rvd25yZXYueG1sRI9PawIxFMTvhX6H8Aq91WxFi65GKYLQHkTqH7w+Nm83&#10;i5uXJUnd9dsbQfA4zMxvmPmyt424kA+1YwWfgwwEceF0zZWCw379MQERIrLGxjEpuFKA5eL1ZY65&#10;dh3/0WUXK5EgHHJUYGJscylDYchiGLiWOHml8xZjkr6S2mOX4LaRwyz7khZrTgsGW1oZKs67f6tg&#10;ukYqD83xNyu6zXHsSzbb/qTU+1v/PQMRqY/P8KP9oxWM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enZQ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oePxAAA&#10;ANsAAAAPAAAAZHJzL2Rvd25yZXYueG1sRI9Li8JAEITvgv9h6AVvOtnFF9FRZIkgHnZ94rXJtEkw&#10;0xMyo0Z//c6C4LGoqq+o6bwxpbhR7QrLCj57EQji1OqCMwWH/bI7BuE8ssbSMil4kIP5rN2aYqzt&#10;nbd02/lMBAi7GBXk3lexlC7NyaDr2Yo4eGdbG/RB1pnUNd4D3JTyK4qG0mDBYSHHir5zSi+7q1Fg&#10;j81ajoZZckzK30SfNs9+8vNUqvPRLCYgPDX+HX61V1rBeAD/X8IPkL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GaHj8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E11682" w14:textId="77777777" w:rsidR="00184BD3" w:rsidRDefault="00184BD3" w:rsidP="005E79E1">
      <w:pPr>
        <w:spacing w:after="0" w:line="240" w:lineRule="auto"/>
      </w:pPr>
      <w:r>
        <w:separator/>
      </w:r>
    </w:p>
  </w:footnote>
  <w:footnote w:type="continuationSeparator" w:id="0">
    <w:p w14:paraId="135FCA2B" w14:textId="77777777" w:rsidR="00184BD3" w:rsidRDefault="00184BD3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E72474" w14:textId="77777777" w:rsidR="005E79E1" w:rsidRDefault="005E79E1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FB5EFA9" wp14:editId="01B8118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334010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0A8F298" id="Group 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5JnDwPsAAADhAQAAEwAAAAAAAAAAAAAAAAAAAAAAW0NvbnRlbnRfVHlwZXNdLnhtbFBLAQIt&#10;ABQABgAIAAAAIQAjsmrh1wAAAJQBAAALAAAAAAAAAAAAAAAAACwBAABfcmVscy8ucmVsc1BLAQIt&#10;ABQABgAIAAAAIQDNhIKqnxYAAKysAAAOAAAAAAAAAAAAAAAAACw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sk4wgAA&#10;ANsAAAAPAAAAZHJzL2Rvd25yZXYueG1sRI9Ra8IwFIXfB/sP4Q58m4nDFalGkcFAEGSz/oBrc22L&#10;zU1JMlv99UYQ9ng453yHs1gNthUX8qFxrGEyViCIS2carjQciu/3GYgQkQ22jknDlQKslq8vC8yN&#10;6/mXLvtYiQThkKOGOsYulzKUNVkMY9cRJ+/kvMWYpK+k8dgnuG3lh1KZtNhwWqixo6+ayvP+z2pQ&#10;n165nSp27mz77KfIjup23Wo9ehvWcxCRhvgffrY3RsM0g8eX9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qyTj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1k+xgAA&#10;ANsAAAAPAAAAZHJzL2Rvd25yZXYueG1sRI/dagIxFITvC32HcAreabZFtu1qFCsKglqtrXh72Jz9&#10;oZuTdRN1fXtTEHo5zMw3zHDcmkqcqXGlZQXPvQgEcWp1ybmCn+959w2E88gaK8uk4EoOxqPHhyEm&#10;2l74i847n4sAYZeggsL7OpHSpQUZdD1bEwcvs41BH2STS93gJcBNJV+iKJYGSw4LBdY0LSj93Z2M&#10;gvfj9rSexP5jFWf72T77XB6izVKpzlM7GYDw1Pr/8L290Ar6r/D3JfwAOb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g1k+xgAAANsAAAAPAAAAAAAAAAAAAAAAAJcCAABkcnMv&#10;ZG93bnJldi54bWxQSwUGAAAAAAQABAD1AAAAig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RAvwAA&#10;ANsAAAAPAAAAZHJzL2Rvd25yZXYueG1sRE/LisIwFN0L/kO4gjubqoNKbRQpI7iawcfG3aW5tsXm&#10;piQZrX79ZDEwy8N559vetOJBzjeWFUyTFARxaXXDlYLLeT9ZgfABWWNrmRS8yMN2MxzkmGn75CM9&#10;TqESMYR9hgrqELpMSl/WZNAntiOO3M06gyFCV0nt8BnDTStnabqQBhuODTV2VNRU3k8/RkExX4a3&#10;49mX+64Kc/006fWMF6XGo363BhGoD//iP/dBK/iIY+OX+APk5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NV9EC/AAAA2wAAAA8AAAAAAAAAAAAAAAAAlwIAAGRycy9kb3ducmV2&#10;LnhtbFBLBQYAAAAABAAEAPUAAACDAwAAAAA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7SfwQAA&#10;ANoAAAAPAAAAZHJzL2Rvd25yZXYueG1sRE9La8JAEL4L/odlhF5K3W0PYlNXKS2l1YLQVPA6ZMck&#10;mJ0N2c3Df+8GBE/Dx/ec1Wawleio8aVjDc9zBYI4c6bkXMPh/+tpCcIHZIOVY9JwIQ+b9XSywsS4&#10;nv+oS0MuYgj7BDUUIdSJlD4ryKKfu5o4cifXWAwRNrk0DfYx3FbyRamFtFhybCiwpo+CsnPaWg2P&#10;9ac871X2q3BJ21P5emzz3bfWD7Ph/Q1EoCHcxTf3j4nzYXxlvH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O0n8EAAADaAAAADwAAAAAAAAAAAAAAAACXAgAAZHJzL2Rvd25y&#10;ZXYueG1sUEsFBgAAAAAEAAQA9QAAAIUDAAAAAA=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z2OxAAA&#10;ANsAAAAPAAAAZHJzL2Rvd25yZXYueG1sRI/BTsMwDIbvSLxDZCRuLGUSaJRlE6qEYIzLBg/gNaap&#10;aJyuMWvh6fEBiaP1+//8ebmeYmdONOQ2sYPrWQGGuE6+5cbB+9vj1QJMFmSPXWJy8E0Z1qvzsyWW&#10;Po28o9NeGqMQziU6CCJ9aW2uA0XMs9QTa/aRhoii49BYP+Co8NjZeVHc2ogt64WAPVWB6s/9V1SN&#10;p9eX7V21mR82h1F+JBy3i+ro3OXF9HAPRmiS/+W/9rN3cKP2+osCw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c9jsQAAADbAAAADwAAAAAAAAAAAAAAAACXAgAAZHJzL2Rv&#10;d25yZXYueG1sUEsFBgAAAAAEAAQA9QAAAIgDAAAAAA=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AQGwgAA&#10;ANsAAAAPAAAAZHJzL2Rvd25yZXYueG1sRI9Pi8IwFMTvC36H8AQvy5rW3S3aNYoIwl51/5wfzbMp&#10;27yUJNrqpzeCsMdhZn7DLNeDbcWZfGgcK8inGQjiyumGawXfX7uXOYgQkTW2jknBhQKsV6OnJZba&#10;9byn8yHWIkE4lKjAxNiVUobKkMUwdR1x8o7OW4xJ+lpqj32C21bOsqyQFhtOCwY72hqq/g4nq+C1&#10;z4uiv/rF2+Jqur35febsh5SajIfNB4hIQ/wPP9qfWsF7Dvcv6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cBAb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WzbwwAA&#10;ANsAAAAPAAAAZHJzL2Rvd25yZXYueG1sRI9Ba8JAFITvBf/D8gRvdaOglOgqKlhKTzWKXp/ZZxLN&#10;vk2yW5P+e1coeBxm5htmvuxMKe7UuMKygtEwAkGcWl1wpuCw375/gHAeWWNpmRT8kYPlovc2x1jb&#10;lnd0T3wmAoRdjApy76tYSpfmZNANbUUcvIttDPogm0zqBtsAN6UcR9FUGiw4LORY0San9Jb8GgUn&#10;Xe/SxK8/fzbf5/rYTvd1W1+VGvS71QyEp86/wv/tL61gMobnl/AD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yWzbwwAAANsAAAAPAAAAAAAAAAAAAAAAAJcCAABkcnMvZG93&#10;bnJldi54bWxQSwUGAAAAAAQABAD1AAAAhwMAAAAA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GQwxQAA&#10;ANsAAAAPAAAAZHJzL2Rvd25yZXYueG1sRI9Ba8JAFITvQv/D8gq96W5bFIluQilY9aBgbIXeXrOv&#10;SWj2bchuNf57VxA8DjPzDTPPetuII3W+dqzheaRAEBfO1Fxq+NwvhlMQPiAbbByThjN5yNKHwRwT&#10;4068o2MeShEh7BPUUIXQJlL6oiKLfuRa4uj9us5iiLIrpenwFOG2kS9KTaTFmuNChS29V1T85f9W&#10;wyHfu/P6S32sN2ZhfrbT5bdql1o/PfZvMxCB+nAP39oro2H8Ctcv8QfI9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AZDD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PEYxAAA&#10;ANsAAAAPAAAAZHJzL2Rvd25yZXYueG1sRI/dasJAFITvC32H5RS8043VFo2uUkVFqTf+PMAhe0yC&#10;2bMxuybx7d2C0MthZr5hpvPWFKKmyuWWFfR7EQjixOqcUwXn07o7AuE8ssbCMil4kIP57P1tirG2&#10;DR+oPvpUBAi7GBVk3pexlC7JyKDr2ZI4eBdbGfRBVqnUFTYBbgr5GUXf0mDOYSHDkpYZJdfj3SjY&#10;NL92fNVmv7ut6LI43YeDfr1VqvPR/kxAeGr9f/jV3moFX0P4+xJ+gJ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DTxGM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WYaVxAAA&#10;ANsAAAAPAAAAZHJzL2Rvd25yZXYueG1sRI9BawIxFITvBf9DeIXealZBka1RWrHQwiqoFTw+Ns/d&#10;pZuXJUnX9N8bQfA4zMw3zHwZTSt6cr6xrGA0zEAQl1Y3XCn4OXy+zkD4gKyxtUwK/snDcjF4mmOu&#10;7YV31O9DJRKEfY4K6hC6XEpf1mTQD21HnLyzdQZDkq6S2uElwU0rx1k2lQYbTgs1drSqqfzd/xkF&#10;32b9URzDeeNGXd9PiyJui1NU6uU5vr+BCBTDI3xvf2kFkwncvqQf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mGlc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7102C" w14:textId="77777777" w:rsidR="00087030" w:rsidRDefault="00087030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6D16664" wp14:editId="5A52129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334010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93D998F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">
              <o:lock v:ext="edit" aspectratio="t"/>
              <v:shape id="Freeform 5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19RRwgAA&#10;ANoAAAAPAAAAZHJzL2Rvd25yZXYueG1sRI/BasMwEETvhfyD2EBvtZRCTHGjmBIIFAohjfMBW2tr&#10;G1srIymx06+vAoUeh5l5w2zK2Q7iSj50jjWsMgWCuHam40bDudo/vYAIEdng4Jg03ChAuV08bLAw&#10;buJPup5iIxKEQ4Ea2hjHQspQt2QxZG4kTt638xZjkr6RxuOU4HaQz0rl0mLHaaHFkXYt1f3pYjWo&#10;tVfuoKqD6+2UH6v8S/3cPrR+XM5vryAizfE//Nd+NxrWcL+SboDc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X1FHCAAAA2g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MHYjwwAA&#10;ANsAAAAPAAAAZHJzL2Rvd25yZXYueG1sRE9LawIxEL4L/Q9hCt40Ww9ruxrFFguC2vrE67CZfdDN&#10;ZLuJuv57IxR6m4/vOeNpaypxocaVlhW89CMQxKnVJecKDvvP3isI55E1VpZJwY0cTCdPnTEm2l55&#10;S5edz0UIYZeggsL7OpHSpQUZdH1bEwcus41BH2CTS93gNYSbSg6iKJYGSw4NBdb0UVD6szsbBW+/&#10;m/N6Fvv3VZwd58fsa3mKvpdKdZ/b2QiEp9b/i//cCx3mD+HxSzhAT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MHYjwwAAANsAAAAPAAAAAAAAAAAAAAAAAJcCAABkcnMvZG93&#10;bnJldi54bWxQSwUGAAAAAAQABAD1AAAAhw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5ttdwwAA&#10;ANsAAAAPAAAAZHJzL2Rvd25yZXYueG1sRI9Ba8JAEIXvgv9hGaE33dRCW1I3oQQFTy1VL96G7DQJ&#10;zc6G3VWjv75zELzN8N68982qHF2vzhRi59nA8yIDRVx723Fj4LDfzN9BxYRssfdMBq4UoSymkxXm&#10;1l/4h8671CgJ4ZijgTalIdc61i05jAs/EIv264PDJGtotA14kXDX62WWvWqHHUtDiwNVLdV/u5Mz&#10;UL28pVvg5Vf4bip3XLvsuMeDMU+z8fMDVKIxPcz3660VfIGVX2QAXf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5ttdwwAAANsAAAAPAAAAAAAAAAAAAAAAAJcCAABkcnMvZG93&#10;bnJldi54bWxQSwUGAAAAAAQABAD1AAAAhwMAAAAA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BroCwgAA&#10;ANsAAAAPAAAAZHJzL2Rvd25yZXYueG1sRE9Na8JAEL0X+h+WKXiRZrceikZXKS2iVRCaFrwO2TEJ&#10;yc6G7Ebjv3cFobd5vM9ZrAbbiDN1vnKs4S1RIIhzZyouNPz9rl+nIHxANtg4Jg1X8rBaPj8tMDXu&#10;wj90zkIhYgj7FDWUIbSplD4vyaJPXEscuZPrLIYIu0KaDi8x3DZyotS7tFhxbCixpc+S8jrrrYZx&#10;+yXrg8r3Cqf0fapmx77YbbQevQwfcxCBhvAvfri3Js6fwf2XeIBc3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UGugLCAAAA2wAAAA8AAAAAAAAAAAAAAAAAlwIAAGRycy9kb3du&#10;cmV2LnhtbFBLBQYAAAAABAAEAPUAAACGAwAAAAA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8U7zwwAA&#10;ANsAAAAPAAAAZHJzL2Rvd25yZXYueG1sRI/BTsMwDIbvSLxDZCRuLKUHNMqyCVVCMMaFwQN4jWkq&#10;GqdrzFp4enxA4mj9/j9/Xm3m2JsTjblL7OB6UYAhbpLvuHXw/vZwtQSTBdljn5gcfFOGzfr8bIWV&#10;TxO/0mkvrVEI5wodBJGhsjY3gSLmRRqINftIY0TRcWytH3FSeOxtWRQ3NmLHeiHgQHWg5nP/FVXj&#10;8eV5d1tvy8P2MMmPhONuWR+du7yY7+/ACM3yv/zXfvIOSrXXXxQAd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8U7zwwAAANsAAAAPAAAAAAAAAAAAAAAAAJcCAABkcnMvZG93&#10;bnJldi54bWxQSwUGAAAAAAQABAD1AAAAhwMAAAAA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mnd7wgAA&#10;ANsAAAAPAAAAZHJzL2Rvd25yZXYueG1sRI9BawIxFITvBf9DeEIvRbNry6KrUaRQ8KptPT82z83i&#10;5mVJorv115uC4HGYmW+Y1WawrbiSD41jBfk0A0FcOd1wreDn+2syBxEissbWMSn4owCb9ehlhaV2&#10;Pe/peoi1SBAOJSowMXallKEyZDFMXUecvJPzFmOSvpbaY5/gtpWzLCukxYbTgsGOPg1V58PFKnjv&#10;86Lob37xsbiZbm+Ob5z9klKv42G7BBFpiM/wo73TCmY5/H9JP0Cu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mad3v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zx+mxAAA&#10;ANsAAAAPAAAAZHJzL2Rvd25yZXYueG1sRI9Ba8JAFITvgv9heYXe6qY5SIlZRQVL6alG0esz+0yi&#10;2bdJdmvSf+8KBY/DzHzDpIvB1OJGnassK3ifRCCIc6srLhTsd5u3DxDOI2usLZOCP3KwmI9HKSba&#10;9rylW+YLESDsElRQet8kUrq8JINuYhvi4J1tZ9AH2RVSd9gHuKllHEVTabDisFBiQ+uS8mv2axQc&#10;dbvNM7/6/Fl/n9pDP921fXtR6vVlWM5AeBr8M/zf/tIK4hgeX8IPkP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c8fpsQAAADbAAAADwAAAAAAAAAAAAAAAACXAgAAZHJzL2Rv&#10;d25yZXYueG1sUEsFBgAAAAAEAAQA9QAAAIgDAAAAAA==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RhdNxQAA&#10;ANsAAAAPAAAAZHJzL2Rvd25yZXYueG1sRI9Pa8JAFMTvgt9heYXedLcKRaKrSMF/hwomreDtmX0m&#10;odm3IbvV+O1dodDjMDO/YWaLztbiSq2vHGt4GyoQxLkzFRcavrLVYALCB2SDtWPScCcPi3m/N8PE&#10;uBsf6JqGQkQI+wQ1lCE0iZQ+L8miH7qGOHoX11oMUbaFNC3eItzWcqTUu7RYcVwosaGPkvKf9Ndq&#10;OKaZu+++1Xr3aVbmvJ9sTqrZaP360i2nIAJ14T/8194aDaMxPL/EHy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pGF03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MoJlxAAA&#10;ANsAAAAPAAAAZHJzL2Rvd25yZXYueG1sRI/disIwFITvF3yHcIS909QfFq1GUXEXF73x5wEOzbEt&#10;Nie1iW337Y0g7OUwM98w82VrClFT5XLLCgb9CARxYnXOqYLL+bs3AeE8ssbCMin4IwfLRedjjrG2&#10;DR+pPvlUBAi7GBVk3pexlC7JyKDr25I4eFdbGfRBVqnUFTYBbgo5jKIvaTDnsJBhSZuMktvpYRT8&#10;NHs7vWlz+L1v6bo+P8ajQb1T6rPbrmYgPLX+P/xu77SC4RheX8IPkI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DKCZc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X/XoxAAA&#10;ANsAAAAPAAAAZHJzL2Rvd25yZXYueG1sRI/dagIxFITvC75DOELvalahUlajqLRgYVvwD7w8bI67&#10;i5uTJYlr+vZNoeDlMDPfMPNlNK3oyfnGsoLxKANBXFrdcKXgePh4eQPhA7LG1jIp+CEPy8XgaY65&#10;tnfeUb8PlUgQ9jkqqEPocil9WZNBP7IdcfIu1hkMSbpKaof3BDetnGTZVBpsOC3U2NGmpvK6vxkF&#10;n+Z9XZzC5cuNu76fFkX8Ls5RqedhXM1ABIrhEf5vb7WCySv8fUk/QC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V/16M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B1"/>
    <w:rsid w:val="00065295"/>
    <w:rsid w:val="00087030"/>
    <w:rsid w:val="00184BD3"/>
    <w:rsid w:val="001A183F"/>
    <w:rsid w:val="00253B9D"/>
    <w:rsid w:val="00293B83"/>
    <w:rsid w:val="002A4640"/>
    <w:rsid w:val="002B444C"/>
    <w:rsid w:val="0038539E"/>
    <w:rsid w:val="004242EC"/>
    <w:rsid w:val="004416AD"/>
    <w:rsid w:val="004E4B02"/>
    <w:rsid w:val="005E79E1"/>
    <w:rsid w:val="006A3CE7"/>
    <w:rsid w:val="0070673F"/>
    <w:rsid w:val="008A188A"/>
    <w:rsid w:val="00A04DF1"/>
    <w:rsid w:val="00A56D1A"/>
    <w:rsid w:val="00BC2A58"/>
    <w:rsid w:val="00C34796"/>
    <w:rsid w:val="00DB1DEF"/>
    <w:rsid w:val="00DD7BB6"/>
    <w:rsid w:val="00DF4DB1"/>
    <w:rsid w:val="00E22177"/>
    <w:rsid w:val="00E62D09"/>
    <w:rsid w:val="00ED349C"/>
    <w:rsid w:val="00ED4CC3"/>
    <w:rsid w:val="00F2556B"/>
    <w:rsid w:val="00F3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2CB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printerSettings" Target="printerSettings/printerSettings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hen/Library/Containers/com.microsoft.Word/Data/Library/Caches/1033/TM16392739/Creative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7E"/>
    <w:rsid w:val="00BF29EA"/>
    <w:rsid w:val="00E4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C9937522F22844BC5B8E8EECDC32BF">
    <w:name w:val="1BC9937522F22844BC5B8E8EECDC32BF"/>
  </w:style>
  <w:style w:type="paragraph" w:customStyle="1" w:styleId="E6381768A917E8428737C749E84874E3">
    <w:name w:val="E6381768A917E8428737C749E84874E3"/>
  </w:style>
  <w:style w:type="paragraph" w:customStyle="1" w:styleId="368B68B48B58564E9A5D18757574521B">
    <w:name w:val="368B68B48B58564E9A5D18757574521B"/>
  </w:style>
  <w:style w:type="paragraph" w:customStyle="1" w:styleId="D0AAE5AA2CA20A4DA42DA5ECF665CD95">
    <w:name w:val="D0AAE5AA2CA20A4DA42DA5ECF665CD95"/>
  </w:style>
  <w:style w:type="paragraph" w:customStyle="1" w:styleId="669E8D91E540DD45A4E64673BA85966A">
    <w:name w:val="669E8D91E540DD45A4E64673BA85966A"/>
  </w:style>
  <w:style w:type="paragraph" w:customStyle="1" w:styleId="BAF165304C5A274D9D27BC8EFA07DC72">
    <w:name w:val="BAF165304C5A274D9D27BC8EFA07DC72"/>
  </w:style>
  <w:style w:type="paragraph" w:customStyle="1" w:styleId="49F3AD59150C2549B9E99D332DC8C34A">
    <w:name w:val="49F3AD59150C2549B9E99D332DC8C34A"/>
  </w:style>
  <w:style w:type="paragraph" w:customStyle="1" w:styleId="322C3E6136BBBD4A948F8A82DB315473">
    <w:name w:val="322C3E6136BBBD4A948F8A82DB315473"/>
  </w:style>
  <w:style w:type="paragraph" w:customStyle="1" w:styleId="B64D321FDB864E42B858E0A685241DD0">
    <w:name w:val="B64D321FDB864E42B858E0A685241DD0"/>
  </w:style>
  <w:style w:type="paragraph" w:customStyle="1" w:styleId="A2B4524810EB6B44A2B5C97218CC6E73">
    <w:name w:val="A2B4524810EB6B44A2B5C97218CC6E73"/>
  </w:style>
  <w:style w:type="paragraph" w:customStyle="1" w:styleId="F2E12CF709AA94438FB308A00167101D">
    <w:name w:val="F2E12CF709AA94438FB308A00167101D"/>
  </w:style>
  <w:style w:type="paragraph" w:customStyle="1" w:styleId="965404684725C042A203CE4859556609">
    <w:name w:val="965404684725C042A203CE4859556609"/>
    <w:rsid w:val="00E4457E"/>
  </w:style>
  <w:style w:type="paragraph" w:customStyle="1" w:styleId="FB1A856767F2B6499F6A4D0F78EA6CFF">
    <w:name w:val="FB1A856767F2B6499F6A4D0F78EA6CFF"/>
    <w:rsid w:val="00E4457E"/>
  </w:style>
  <w:style w:type="paragraph" w:customStyle="1" w:styleId="8C4AB7456B7FC34CBBA00F1E6AE35724">
    <w:name w:val="8C4AB7456B7FC34CBBA00F1E6AE35724"/>
    <w:rsid w:val="00E4457E"/>
  </w:style>
  <w:style w:type="paragraph" w:customStyle="1" w:styleId="0132C192AB13C547BC28030C89E23356">
    <w:name w:val="0132C192AB13C547BC28030C89E23356"/>
    <w:rsid w:val="00E4457E"/>
  </w:style>
  <w:style w:type="paragraph" w:customStyle="1" w:styleId="1099EBC2893C2C44ABCA3654FB82B85C">
    <w:name w:val="1099EBC2893C2C44ABCA3654FB82B85C"/>
    <w:rsid w:val="00E4457E"/>
  </w:style>
  <w:style w:type="paragraph" w:customStyle="1" w:styleId="230A94C33D25AC40B140C5FB0C91BA69">
    <w:name w:val="230A94C33D25AC40B140C5FB0C91BA69"/>
    <w:rsid w:val="00E4457E"/>
  </w:style>
  <w:style w:type="paragraph" w:customStyle="1" w:styleId="06ADDCD272B8A4448DFD17DE090824ED">
    <w:name w:val="06ADDCD272B8A4448DFD17DE090824ED"/>
    <w:rsid w:val="00E4457E"/>
  </w:style>
  <w:style w:type="paragraph" w:customStyle="1" w:styleId="91139EF5D324564ABD54F47E44978AFA">
    <w:name w:val="91139EF5D324564ABD54F47E44978AFA"/>
    <w:rsid w:val="00E4457E"/>
  </w:style>
  <w:style w:type="paragraph" w:customStyle="1" w:styleId="3DCE9BCEFABE574FB8912EE963B001D0">
    <w:name w:val="3DCE9BCEFABE574FB8912EE963B001D0"/>
    <w:rsid w:val="00E4457E"/>
  </w:style>
  <w:style w:type="paragraph" w:customStyle="1" w:styleId="D35CAD5469C49D4697FDA0144F6ED484">
    <w:name w:val="D35CAD5469C49D4697FDA0144F6ED484"/>
    <w:rsid w:val="00E4457E"/>
  </w:style>
  <w:style w:type="paragraph" w:customStyle="1" w:styleId="196BD6A36B9B2D4E98961FC493279748">
    <w:name w:val="196BD6A36B9B2D4E98961FC493279748"/>
    <w:rsid w:val="00E4457E"/>
  </w:style>
  <w:style w:type="paragraph" w:customStyle="1" w:styleId="ED49AE19931B984FBE6A24E6ABD6B0B1">
    <w:name w:val="ED49AE19931B984FBE6A24E6ABD6B0B1"/>
    <w:rsid w:val="00E4457E"/>
  </w:style>
  <w:style w:type="paragraph" w:customStyle="1" w:styleId="76C40671D8C18C4C9BA45A571E5BB359">
    <w:name w:val="76C40671D8C18C4C9BA45A571E5BB359"/>
    <w:rsid w:val="00E4457E"/>
  </w:style>
  <w:style w:type="paragraph" w:customStyle="1" w:styleId="0232A404B8AA6143BCA964E0271F740C">
    <w:name w:val="0232A404B8AA6143BCA964E0271F740C"/>
    <w:rsid w:val="00E4457E"/>
  </w:style>
  <w:style w:type="paragraph" w:customStyle="1" w:styleId="0B1ADFBFC07834478F9EFCF647E6CC59">
    <w:name w:val="0B1ADFBFC07834478F9EFCF647E6CC59"/>
    <w:rsid w:val="00E4457E"/>
  </w:style>
  <w:style w:type="paragraph" w:customStyle="1" w:styleId="5DD0E641BE94814DA40EE3733214783C">
    <w:name w:val="5DD0E641BE94814DA40EE3733214783C"/>
    <w:rsid w:val="00E4457E"/>
  </w:style>
  <w:style w:type="paragraph" w:customStyle="1" w:styleId="C6724B9EBD16934FA53A189FBF612606">
    <w:name w:val="C6724B9EBD16934FA53A189FBF612606"/>
    <w:rsid w:val="00E4457E"/>
  </w:style>
  <w:style w:type="paragraph" w:customStyle="1" w:styleId="DE2698019FAF9246A4BD2B069A67B892">
    <w:name w:val="DE2698019FAF9246A4BD2B069A67B892"/>
    <w:rsid w:val="00E4457E"/>
  </w:style>
  <w:style w:type="paragraph" w:customStyle="1" w:styleId="E8540DC9F7534F42A8C69A24FAC3EE90">
    <w:name w:val="E8540DC9F7534F42A8C69A24FAC3EE90"/>
    <w:rsid w:val="00E4457E"/>
  </w:style>
  <w:style w:type="paragraph" w:customStyle="1" w:styleId="689C48E3D3C25344AEEC888DB899B73E">
    <w:name w:val="689C48E3D3C25344AEEC888DB899B73E"/>
    <w:rsid w:val="00E4457E"/>
  </w:style>
  <w:style w:type="paragraph" w:customStyle="1" w:styleId="553B8FF44ACFFA4B866E424F19493CB1">
    <w:name w:val="553B8FF44ACFFA4B866E424F19493CB1"/>
    <w:rsid w:val="00E4457E"/>
  </w:style>
  <w:style w:type="paragraph" w:customStyle="1" w:styleId="9AFFC61B5DE60B418BCCFE9B4A17CC95">
    <w:name w:val="9AFFC61B5DE60B418BCCFE9B4A17CC95"/>
    <w:rsid w:val="00E4457E"/>
  </w:style>
  <w:style w:type="paragraph" w:customStyle="1" w:styleId="8DF18C3B3AAB9343ADB181F278B9DC90">
    <w:name w:val="8DF18C3B3AAB9343ADB181F278B9DC90"/>
    <w:rsid w:val="00E4457E"/>
  </w:style>
  <w:style w:type="paragraph" w:customStyle="1" w:styleId="3EA77DA920259644B9DA7A951A01E7F9">
    <w:name w:val="3EA77DA920259644B9DA7A951A01E7F9"/>
    <w:rsid w:val="00E4457E"/>
  </w:style>
  <w:style w:type="paragraph" w:customStyle="1" w:styleId="6B6ADDF80ABFF54D8A341068E2A60199">
    <w:name w:val="6B6ADDF80ABFF54D8A341068E2A60199"/>
    <w:rsid w:val="00E4457E"/>
  </w:style>
  <w:style w:type="paragraph" w:customStyle="1" w:styleId="A66FB6097E3FC544A2F13560352191E8">
    <w:name w:val="A66FB6097E3FC544A2F13560352191E8"/>
    <w:rsid w:val="00E4457E"/>
  </w:style>
  <w:style w:type="paragraph" w:customStyle="1" w:styleId="1AC67623B88AA34BA6917D065AEBFB19">
    <w:name w:val="1AC67623B88AA34BA6917D065AEBFB19"/>
    <w:rsid w:val="00E4457E"/>
  </w:style>
  <w:style w:type="paragraph" w:customStyle="1" w:styleId="F564AA2CAA987848BB7D5431A8F7A72C">
    <w:name w:val="F564AA2CAA987848BB7D5431A8F7A72C"/>
    <w:rsid w:val="00E4457E"/>
  </w:style>
  <w:style w:type="paragraph" w:customStyle="1" w:styleId="212251957D528043B6AE2CCD9FBFE3AB">
    <w:name w:val="212251957D528043B6AE2CCD9FBFE3AB"/>
    <w:rsid w:val="00E4457E"/>
  </w:style>
  <w:style w:type="paragraph" w:customStyle="1" w:styleId="AB2A8E5C9B92744BA8842A03F32787DF">
    <w:name w:val="AB2A8E5C9B92744BA8842A03F32787DF"/>
    <w:rsid w:val="00E4457E"/>
  </w:style>
  <w:style w:type="paragraph" w:customStyle="1" w:styleId="6A7C462A1F51AC4FB8785B8F83536A02">
    <w:name w:val="6A7C462A1F51AC4FB8785B8F83536A02"/>
    <w:rsid w:val="00E4457E"/>
  </w:style>
  <w:style w:type="paragraph" w:customStyle="1" w:styleId="3F2A2645E676C348A1E1FAEB180F122B">
    <w:name w:val="3F2A2645E676C348A1E1FAEB180F122B"/>
    <w:rsid w:val="00E4457E"/>
  </w:style>
  <w:style w:type="paragraph" w:customStyle="1" w:styleId="E9943DFAC3269A4EBEEDAF17E98B5C95">
    <w:name w:val="E9943DFAC3269A4EBEEDAF17E98B5C95"/>
    <w:rsid w:val="00E4457E"/>
  </w:style>
  <w:style w:type="paragraph" w:customStyle="1" w:styleId="591E3BAC409D82438B4D2D1222A72984">
    <w:name w:val="591E3BAC409D82438B4D2D1222A72984"/>
    <w:rsid w:val="00E4457E"/>
  </w:style>
  <w:style w:type="paragraph" w:customStyle="1" w:styleId="24157271DBC12648AF60FC64EED007B8">
    <w:name w:val="24157271DBC12648AF60FC64EED007B8"/>
    <w:rsid w:val="00E4457E"/>
  </w:style>
  <w:style w:type="paragraph" w:customStyle="1" w:styleId="10DBCD519BBC6249B0D3D0ECB71D2CE9">
    <w:name w:val="10DBCD519BBC6249B0D3D0ECB71D2CE9"/>
    <w:rsid w:val="00E4457E"/>
  </w:style>
  <w:style w:type="paragraph" w:customStyle="1" w:styleId="CAB689828743E847B5CCD3CC3C3E39EB">
    <w:name w:val="CAB689828743E847B5CCD3CC3C3E39EB"/>
    <w:rsid w:val="00E4457E"/>
  </w:style>
  <w:style w:type="paragraph" w:customStyle="1" w:styleId="78835BCD9BB6F04A80FE0A6B08BEFDB1">
    <w:name w:val="78835BCD9BB6F04A80FE0A6B08BEFDB1"/>
    <w:rsid w:val="00E4457E"/>
  </w:style>
  <w:style w:type="paragraph" w:customStyle="1" w:styleId="3E3A76889E6B1F409BFE4BCC7A290C87">
    <w:name w:val="3E3A76889E6B1F409BFE4BCC7A290C87"/>
    <w:rsid w:val="00E4457E"/>
  </w:style>
  <w:style w:type="paragraph" w:customStyle="1" w:styleId="EC64B0313DC8EE4ABE42DCFA293AD9B6">
    <w:name w:val="EC64B0313DC8EE4ABE42DCFA293AD9B6"/>
    <w:rsid w:val="00E4457E"/>
  </w:style>
  <w:style w:type="paragraph" w:customStyle="1" w:styleId="B7646174E8ABA2448C8DEF693A09EE11">
    <w:name w:val="B7646174E8ABA2448C8DEF693A09EE11"/>
    <w:rsid w:val="00E4457E"/>
  </w:style>
  <w:style w:type="paragraph" w:customStyle="1" w:styleId="EA809BA82200AF4B8F2303EB4F9A790B">
    <w:name w:val="EA809BA82200AF4B8F2303EB4F9A790B"/>
    <w:rsid w:val="00E4457E"/>
  </w:style>
  <w:style w:type="paragraph" w:customStyle="1" w:styleId="6CA113BDCD40E644A1F3C77E66577650">
    <w:name w:val="6CA113BDCD40E644A1F3C77E66577650"/>
    <w:rsid w:val="00E4457E"/>
  </w:style>
  <w:style w:type="paragraph" w:customStyle="1" w:styleId="789E98DAE20A304980F3B0A4AEC8261E">
    <w:name w:val="789E98DAE20A304980F3B0A4AEC8261E"/>
    <w:rsid w:val="00E445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cover letter, designed by MOO.dotx</Template>
  <TotalTime>14</TotalTime>
  <Pages>1</Pages>
  <Words>55</Words>
  <Characters>314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Alfonso Then</cp:lastModifiedBy>
  <cp:revision>9</cp:revision>
  <dcterms:created xsi:type="dcterms:W3CDTF">2017-04-18T12:48:00Z</dcterms:created>
  <dcterms:modified xsi:type="dcterms:W3CDTF">2017-04-18T13:02:00Z</dcterms:modified>
</cp:coreProperties>
</file>